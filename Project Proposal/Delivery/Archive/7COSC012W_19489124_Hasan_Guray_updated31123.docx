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FF09DF" w:rsidRDefault="00B70956" w:rsidP="00FF09DF">
      <w:pPr>
        <w:pStyle w:val="Normal2"/>
        <w:spacing w:line="360" w:lineRule="auto"/>
        <w:ind w:firstLine="0"/>
        <w:rPr>
          <w:rFonts w:ascii="Arial" w:hAnsi="Arial" w:cs="Arial"/>
          <w:lang w:val="en-GB"/>
        </w:rPr>
      </w:pPr>
    </w:p>
    <w:p w14:paraId="5083BDC4" w14:textId="4A4E2E64" w:rsidR="00B70956" w:rsidRPr="00FF09DF" w:rsidRDefault="00E459CD" w:rsidP="00FF09DF">
      <w:pPr>
        <w:pStyle w:val="Normal2"/>
        <w:spacing w:line="360" w:lineRule="auto"/>
        <w:ind w:firstLine="0"/>
        <w:jc w:val="center"/>
        <w:rPr>
          <w:rFonts w:ascii="Arial" w:hAnsi="Arial" w:cs="Arial"/>
          <w:lang w:val="en-GB"/>
        </w:rPr>
      </w:pPr>
      <w:r w:rsidRPr="00FF09DF">
        <w:rPr>
          <w:rFonts w:ascii="Arial" w:hAnsi="Arial" w:cs="Arial"/>
        </w:rPr>
        <w:fldChar w:fldCharType="begin"/>
      </w:r>
      <w:r w:rsidRPr="00FF09DF">
        <w:rPr>
          <w:rFonts w:ascii="Arial" w:hAnsi="Arial" w:cs="Arial"/>
        </w:rPr>
        <w:instrText xml:space="preserve"> INCLUDEPICTURE "https://assets.stickpng.com/thumbs/58ac4fa90aaa10546adf2718.png" \* MERGEFORMATINET </w:instrText>
      </w:r>
      <w:r w:rsidRPr="00FF09DF">
        <w:rPr>
          <w:rFonts w:ascii="Arial" w:hAnsi="Arial" w:cs="Arial"/>
        </w:rPr>
        <w:fldChar w:fldCharType="separate"/>
      </w:r>
      <w:r w:rsidRPr="00FF09DF">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FF09DF">
        <w:rPr>
          <w:rFonts w:ascii="Arial" w:hAnsi="Arial" w:cs="Arial"/>
        </w:rPr>
        <w:fldChar w:fldCharType="end"/>
      </w:r>
    </w:p>
    <w:p w14:paraId="6913DD2C" w14:textId="77777777" w:rsidR="00B70956" w:rsidRPr="00FF09DF" w:rsidRDefault="00B70956" w:rsidP="00FF09DF">
      <w:pPr>
        <w:pStyle w:val="Normal2"/>
        <w:spacing w:line="360" w:lineRule="auto"/>
        <w:ind w:firstLine="0"/>
        <w:rPr>
          <w:rFonts w:ascii="Arial" w:hAnsi="Arial" w:cs="Arial"/>
          <w:lang w:val="en-GB"/>
        </w:rPr>
      </w:pPr>
    </w:p>
    <w:p w14:paraId="3A18D114" w14:textId="22847673"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MSc Project</w:t>
      </w:r>
    </w:p>
    <w:p w14:paraId="6519BBEA" w14:textId="5413A466"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7 COSC012W.3</w:t>
      </w:r>
    </w:p>
    <w:p w14:paraId="7FEACCC2" w14:textId="77777777" w:rsidR="00B70956" w:rsidRPr="00FF09DF" w:rsidRDefault="00B70956" w:rsidP="00FF09DF">
      <w:pPr>
        <w:pStyle w:val="Normal2"/>
        <w:spacing w:line="360" w:lineRule="auto"/>
        <w:ind w:firstLine="0"/>
        <w:jc w:val="center"/>
        <w:rPr>
          <w:rFonts w:ascii="Arial" w:hAnsi="Arial" w:cs="Arial"/>
          <w:b/>
          <w:bCs/>
          <w:i/>
        </w:rPr>
      </w:pPr>
    </w:p>
    <w:p w14:paraId="3353E37F" w14:textId="3BC0857E"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Project Proposal</w:t>
      </w:r>
    </w:p>
    <w:p w14:paraId="44281360" w14:textId="77777777" w:rsidR="002B73CE" w:rsidRPr="00FF09DF" w:rsidRDefault="002B73CE" w:rsidP="00FF09DF">
      <w:pPr>
        <w:pStyle w:val="Normal2"/>
        <w:spacing w:line="360" w:lineRule="auto"/>
        <w:ind w:firstLine="0"/>
        <w:jc w:val="center"/>
        <w:rPr>
          <w:rFonts w:ascii="Arial" w:hAnsi="Arial" w:cs="Arial"/>
          <w:b/>
          <w:bCs/>
          <w:i/>
        </w:rPr>
      </w:pPr>
    </w:p>
    <w:p w14:paraId="6CC269A1" w14:textId="795B3162" w:rsidR="00FC50D9"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C</w:t>
      </w:r>
      <w:r w:rsidR="00BC590D" w:rsidRPr="00FF09DF">
        <w:rPr>
          <w:rFonts w:ascii="Arial" w:hAnsi="Arial" w:cs="Arial"/>
          <w:b/>
          <w:bCs/>
          <w:lang w:val="en-GB"/>
        </w:rPr>
        <w:t>omparing</w:t>
      </w:r>
      <w:r w:rsidRPr="00FF09DF">
        <w:rPr>
          <w:rFonts w:ascii="Arial" w:hAnsi="Arial" w:cs="Arial"/>
          <w:b/>
          <w:bCs/>
          <w:lang w:val="en-GB"/>
        </w:rPr>
        <w:t xml:space="preserve"> S</w:t>
      </w:r>
      <w:r w:rsidR="00BC590D" w:rsidRPr="00FF09DF">
        <w:rPr>
          <w:rFonts w:ascii="Arial" w:hAnsi="Arial" w:cs="Arial"/>
          <w:b/>
          <w:bCs/>
          <w:lang w:val="en-GB"/>
        </w:rPr>
        <w:t>entiment</w:t>
      </w:r>
      <w:r w:rsidRPr="00FF09DF">
        <w:rPr>
          <w:rFonts w:ascii="Arial" w:hAnsi="Arial" w:cs="Arial"/>
          <w:b/>
          <w:bCs/>
          <w:lang w:val="en-GB"/>
        </w:rPr>
        <w:t xml:space="preserve"> A</w:t>
      </w:r>
      <w:r w:rsidR="00BC590D" w:rsidRPr="00FF09DF">
        <w:rPr>
          <w:rFonts w:ascii="Arial" w:hAnsi="Arial" w:cs="Arial"/>
          <w:b/>
          <w:bCs/>
          <w:lang w:val="en-GB"/>
        </w:rPr>
        <w:t>nalysis</w:t>
      </w:r>
      <w:r w:rsidRPr="00FF09DF">
        <w:rPr>
          <w:rFonts w:ascii="Arial" w:hAnsi="Arial" w:cs="Arial"/>
          <w:b/>
          <w:bCs/>
          <w:lang w:val="en-GB"/>
        </w:rPr>
        <w:t xml:space="preserve"> </w:t>
      </w:r>
      <w:r w:rsidR="00BC590D" w:rsidRPr="00FF09DF">
        <w:rPr>
          <w:rFonts w:ascii="Arial" w:hAnsi="Arial" w:cs="Arial"/>
          <w:b/>
          <w:bCs/>
          <w:lang w:val="en-GB"/>
        </w:rPr>
        <w:t>on</w:t>
      </w:r>
      <w:r w:rsidRPr="00FF09DF">
        <w:rPr>
          <w:rFonts w:ascii="Arial" w:hAnsi="Arial" w:cs="Arial"/>
          <w:b/>
          <w:bCs/>
          <w:lang w:val="en-GB"/>
        </w:rPr>
        <w:t xml:space="preserve"> </w:t>
      </w:r>
      <w:proofErr w:type="gramStart"/>
      <w:r w:rsidRPr="00FF09DF">
        <w:rPr>
          <w:rFonts w:ascii="Arial" w:hAnsi="Arial" w:cs="Arial"/>
          <w:b/>
          <w:bCs/>
          <w:lang w:val="en-GB"/>
        </w:rPr>
        <w:t>S</w:t>
      </w:r>
      <w:r w:rsidR="00BC590D" w:rsidRPr="00FF09DF">
        <w:rPr>
          <w:rFonts w:ascii="Arial" w:hAnsi="Arial" w:cs="Arial"/>
          <w:b/>
          <w:bCs/>
          <w:lang w:val="en-GB"/>
        </w:rPr>
        <w:t>ocial</w:t>
      </w:r>
      <w:r w:rsidRPr="00FF09DF">
        <w:rPr>
          <w:rFonts w:ascii="Arial" w:hAnsi="Arial" w:cs="Arial"/>
          <w:b/>
          <w:bCs/>
          <w:lang w:val="en-GB"/>
        </w:rPr>
        <w:t xml:space="preserve"> M</w:t>
      </w:r>
      <w:r w:rsidR="00BC590D" w:rsidRPr="00FF09DF">
        <w:rPr>
          <w:rFonts w:ascii="Arial" w:hAnsi="Arial" w:cs="Arial"/>
          <w:b/>
          <w:bCs/>
          <w:lang w:val="en-GB"/>
        </w:rPr>
        <w:t>edia</w:t>
      </w:r>
      <w:proofErr w:type="gramEnd"/>
      <w:r w:rsidRPr="00FF09DF">
        <w:rPr>
          <w:rFonts w:ascii="Arial" w:hAnsi="Arial" w:cs="Arial"/>
          <w:b/>
          <w:bCs/>
          <w:lang w:val="en-GB"/>
        </w:rPr>
        <w:t xml:space="preserve"> </w:t>
      </w:r>
      <w:r w:rsidR="00BC590D" w:rsidRPr="00FF09DF">
        <w:rPr>
          <w:rFonts w:ascii="Arial" w:hAnsi="Arial" w:cs="Arial"/>
          <w:b/>
          <w:bCs/>
          <w:lang w:val="en-GB"/>
        </w:rPr>
        <w:t>and</w:t>
      </w:r>
      <w:r w:rsidRPr="00FF09DF">
        <w:rPr>
          <w:rFonts w:ascii="Arial" w:hAnsi="Arial" w:cs="Arial"/>
          <w:b/>
          <w:bCs/>
          <w:lang w:val="en-GB"/>
        </w:rPr>
        <w:t xml:space="preserve"> E-C</w:t>
      </w:r>
      <w:r w:rsidR="00BC590D" w:rsidRPr="00FF09DF">
        <w:rPr>
          <w:rFonts w:ascii="Arial" w:hAnsi="Arial" w:cs="Arial"/>
          <w:b/>
          <w:bCs/>
          <w:lang w:val="en-GB"/>
        </w:rPr>
        <w:t>ommerce</w:t>
      </w:r>
      <w:r w:rsidRPr="00FF09DF">
        <w:rPr>
          <w:rFonts w:ascii="Arial" w:hAnsi="Arial" w:cs="Arial"/>
          <w:b/>
          <w:bCs/>
          <w:lang w:val="en-GB"/>
        </w:rPr>
        <w:t xml:space="preserve"> P</w:t>
      </w:r>
      <w:r w:rsidR="00BC590D" w:rsidRPr="00FF09DF">
        <w:rPr>
          <w:rFonts w:ascii="Arial" w:hAnsi="Arial" w:cs="Arial"/>
          <w:b/>
          <w:bCs/>
          <w:lang w:val="en-GB"/>
        </w:rPr>
        <w:t>latform</w:t>
      </w:r>
      <w:r w:rsidR="004B4CA6" w:rsidRPr="00FF09DF">
        <w:rPr>
          <w:rFonts w:ascii="Arial" w:hAnsi="Arial" w:cs="Arial"/>
          <w:b/>
          <w:bCs/>
          <w:lang w:val="en-GB"/>
        </w:rPr>
        <w:t>:</w:t>
      </w:r>
    </w:p>
    <w:p w14:paraId="43D227E8" w14:textId="61C5650C" w:rsidR="002B73CE" w:rsidRPr="00FF09DF" w:rsidRDefault="004B4CA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Apple Products</w:t>
      </w:r>
    </w:p>
    <w:p w14:paraId="274ADD12" w14:textId="77777777" w:rsidR="00B70956" w:rsidRPr="00FF09DF" w:rsidRDefault="00B70956" w:rsidP="00FF09DF">
      <w:pPr>
        <w:pStyle w:val="Normal2"/>
        <w:spacing w:line="360" w:lineRule="auto"/>
        <w:ind w:firstLine="0"/>
        <w:jc w:val="center"/>
        <w:rPr>
          <w:rFonts w:ascii="Arial" w:hAnsi="Arial" w:cs="Arial"/>
          <w:b/>
          <w:bCs/>
          <w:lang w:val="en-GB"/>
        </w:rPr>
      </w:pPr>
    </w:p>
    <w:p w14:paraId="7E0FC5F0"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Hasan Enes Guray</w:t>
      </w:r>
    </w:p>
    <w:p w14:paraId="3E29968D"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Student ID: 19489124</w:t>
      </w:r>
    </w:p>
    <w:p w14:paraId="61031F92"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MSc Data Science and Analytics student</w:t>
      </w:r>
    </w:p>
    <w:p w14:paraId="4FDF0765"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University of Westminster</w:t>
      </w:r>
    </w:p>
    <w:p w14:paraId="1A919A2E" w14:textId="6B53B276" w:rsidR="002B73CE" w:rsidRPr="00FF09DF" w:rsidRDefault="002B73CE" w:rsidP="00FF09DF">
      <w:pPr>
        <w:pStyle w:val="Normal2"/>
        <w:spacing w:line="360" w:lineRule="auto"/>
        <w:ind w:firstLine="0"/>
        <w:jc w:val="center"/>
        <w:rPr>
          <w:rFonts w:ascii="Arial" w:hAnsi="Arial" w:cs="Arial"/>
          <w:b/>
          <w:bCs/>
          <w:lang w:val="en-GB"/>
        </w:rPr>
      </w:pPr>
    </w:p>
    <w:p w14:paraId="5C817D8E" w14:textId="77777777" w:rsidR="00B70956" w:rsidRPr="00FF09DF" w:rsidRDefault="00B70956" w:rsidP="00FF09DF">
      <w:pPr>
        <w:pStyle w:val="Normal2"/>
        <w:spacing w:line="360" w:lineRule="auto"/>
        <w:ind w:firstLine="0"/>
        <w:jc w:val="center"/>
        <w:rPr>
          <w:rFonts w:ascii="Arial" w:hAnsi="Arial" w:cs="Arial"/>
          <w:b/>
          <w:bCs/>
          <w:lang w:val="en-GB"/>
        </w:rPr>
      </w:pPr>
    </w:p>
    <w:p w14:paraId="6EBAA4B9" w14:textId="13A01A47" w:rsidR="00B70956"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Supervisor</w:t>
      </w:r>
      <w:r w:rsidR="00B70956" w:rsidRPr="00FF09DF">
        <w:rPr>
          <w:rFonts w:ascii="Arial" w:hAnsi="Arial" w:cs="Arial"/>
          <w:b/>
          <w:bCs/>
          <w:lang w:val="en-GB"/>
        </w:rPr>
        <w:t xml:space="preserve">: </w:t>
      </w:r>
      <w:r w:rsidRPr="00FF09DF">
        <w:rPr>
          <w:rFonts w:ascii="Arial" w:hAnsi="Arial" w:cs="Arial"/>
          <w:b/>
          <w:bCs/>
          <w:lang w:val="en-GB"/>
        </w:rPr>
        <w:t>Amit Banik</w:t>
      </w:r>
    </w:p>
    <w:p w14:paraId="094E3BE1" w14:textId="77777777" w:rsidR="00B70956" w:rsidRPr="00FF09DF" w:rsidRDefault="00B70956" w:rsidP="00FF09DF">
      <w:pPr>
        <w:pStyle w:val="Normal2"/>
        <w:spacing w:line="360" w:lineRule="auto"/>
        <w:rPr>
          <w:rFonts w:ascii="Arial" w:hAnsi="Arial" w:cs="Arial"/>
          <w:lang w:val="en-GB"/>
        </w:rPr>
      </w:pPr>
    </w:p>
    <w:p w14:paraId="59FBF784" w14:textId="77777777" w:rsidR="00546941" w:rsidRPr="00FF09DF" w:rsidRDefault="00546941" w:rsidP="00FF09DF">
      <w:pPr>
        <w:pStyle w:val="Normal2"/>
        <w:spacing w:line="360" w:lineRule="auto"/>
        <w:rPr>
          <w:rFonts w:ascii="Arial" w:hAnsi="Arial" w:cs="Arial"/>
          <w:lang w:val="en-GB"/>
        </w:rPr>
      </w:pPr>
    </w:p>
    <w:p w14:paraId="44F03456" w14:textId="77777777" w:rsidR="00546941" w:rsidRPr="00FF09DF" w:rsidRDefault="00546941" w:rsidP="00FF09DF">
      <w:pPr>
        <w:pStyle w:val="Normal2"/>
        <w:spacing w:line="360" w:lineRule="auto"/>
        <w:rPr>
          <w:rFonts w:ascii="Arial" w:hAnsi="Arial" w:cs="Arial"/>
          <w:lang w:val="en-GB"/>
        </w:rPr>
      </w:pPr>
    </w:p>
    <w:p w14:paraId="0B34B49F" w14:textId="77777777" w:rsidR="00546941" w:rsidRPr="00FF09DF" w:rsidRDefault="00546941" w:rsidP="00FF09DF">
      <w:pPr>
        <w:pStyle w:val="Normal2"/>
        <w:spacing w:line="360" w:lineRule="auto"/>
        <w:rPr>
          <w:rFonts w:ascii="Arial" w:hAnsi="Arial" w:cs="Arial"/>
          <w:lang w:val="en-GB"/>
        </w:rPr>
      </w:pPr>
    </w:p>
    <w:p w14:paraId="62C48AB0" w14:textId="77777777" w:rsidR="00546941" w:rsidRPr="00FF09DF" w:rsidRDefault="00546941" w:rsidP="00FF09DF">
      <w:pPr>
        <w:pStyle w:val="Normal2"/>
        <w:spacing w:line="360" w:lineRule="auto"/>
        <w:rPr>
          <w:rFonts w:ascii="Arial" w:hAnsi="Arial" w:cs="Arial"/>
          <w:lang w:val="en-GB"/>
        </w:rPr>
      </w:pPr>
    </w:p>
    <w:p w14:paraId="67E49762" w14:textId="77777777" w:rsidR="00546941" w:rsidRPr="00FF09DF" w:rsidRDefault="00546941" w:rsidP="00FF09DF">
      <w:pPr>
        <w:pStyle w:val="Normal2"/>
        <w:spacing w:line="360" w:lineRule="auto"/>
        <w:rPr>
          <w:rFonts w:ascii="Arial" w:hAnsi="Arial" w:cs="Arial"/>
          <w:lang w:val="en-GB"/>
        </w:rPr>
      </w:pPr>
    </w:p>
    <w:p w14:paraId="0DB9E311" w14:textId="77777777" w:rsidR="00546941" w:rsidRPr="00FF09DF" w:rsidRDefault="00546941" w:rsidP="00FF09DF">
      <w:pPr>
        <w:pStyle w:val="Normal2"/>
        <w:spacing w:line="360" w:lineRule="auto"/>
        <w:rPr>
          <w:rFonts w:ascii="Arial" w:hAnsi="Arial" w:cs="Arial"/>
          <w:lang w:val="en-GB"/>
        </w:rPr>
      </w:pPr>
    </w:p>
    <w:p w14:paraId="1212C7AC" w14:textId="77777777" w:rsidR="00546941" w:rsidRPr="00FF09DF" w:rsidRDefault="00546941" w:rsidP="00FF09DF">
      <w:pPr>
        <w:pStyle w:val="Normal2"/>
        <w:spacing w:line="360" w:lineRule="auto"/>
        <w:rPr>
          <w:rFonts w:ascii="Arial" w:hAnsi="Arial" w:cs="Arial"/>
          <w:lang w:val="en-GB"/>
        </w:rPr>
      </w:pPr>
    </w:p>
    <w:p w14:paraId="36FE49B1" w14:textId="77777777" w:rsidR="00546941" w:rsidRPr="00FF09DF" w:rsidRDefault="00546941" w:rsidP="00FF09DF">
      <w:pPr>
        <w:pStyle w:val="Normal2"/>
        <w:spacing w:line="360" w:lineRule="auto"/>
        <w:rPr>
          <w:rFonts w:ascii="Arial" w:hAnsi="Arial" w:cs="Arial"/>
          <w:lang w:val="en-GB"/>
        </w:rPr>
      </w:pPr>
    </w:p>
    <w:p w14:paraId="6D8AE1BE" w14:textId="77777777" w:rsidR="00E459CD" w:rsidRPr="00FF09DF" w:rsidRDefault="00E459CD" w:rsidP="00FF09DF">
      <w:pPr>
        <w:pStyle w:val="Normal2"/>
        <w:spacing w:line="360" w:lineRule="auto"/>
        <w:ind w:firstLine="0"/>
        <w:rPr>
          <w:rFonts w:ascii="Arial" w:hAnsi="Arial" w:cs="Arial"/>
          <w:lang w:val="en-GB"/>
        </w:rPr>
      </w:pPr>
    </w:p>
    <w:p w14:paraId="7A472DEE" w14:textId="77777777" w:rsidR="003642CD" w:rsidRPr="00FF09DF" w:rsidRDefault="003642CD" w:rsidP="00FF09DF">
      <w:pPr>
        <w:pStyle w:val="Acknowledgment"/>
        <w:spacing w:line="360" w:lineRule="auto"/>
        <w:rPr>
          <w:rFonts w:ascii="Arial" w:hAnsi="Arial" w:cs="Arial"/>
          <w:lang w:val="en-GB"/>
        </w:rPr>
      </w:pPr>
      <w:r w:rsidRPr="00FF09DF">
        <w:rPr>
          <w:rFonts w:ascii="Arial" w:hAnsi="Arial" w:cs="Arial"/>
          <w:lang w:val="en-GB"/>
        </w:rPr>
        <w:lastRenderedPageBreak/>
        <w:t>ABSTRACT</w:t>
      </w:r>
    </w:p>
    <w:p w14:paraId="1D818E1E" w14:textId="69CCE8F1" w:rsidR="007976C8" w:rsidRPr="00FF09DF" w:rsidRDefault="007976C8" w:rsidP="00FF09DF">
      <w:pPr>
        <w:spacing w:line="360" w:lineRule="auto"/>
        <w:rPr>
          <w:rFonts w:ascii="Arial" w:hAnsi="Arial" w:cs="Arial"/>
          <w:szCs w:val="22"/>
        </w:rPr>
      </w:pPr>
      <w:r w:rsidRPr="00FF09DF">
        <w:rPr>
          <w:rFonts w:ascii="Arial" w:hAnsi="Arial" w:cs="Arial"/>
          <w:szCs w:val="22"/>
        </w:rPr>
        <w:t xml:space="preserve">This MSc project will compare sentiment analysis of Apple products on social media and e-commerce platforms. Using advanced data science </w:t>
      </w:r>
      <w:proofErr w:type="gramStart"/>
      <w:r w:rsidRPr="00FF09DF">
        <w:rPr>
          <w:rFonts w:ascii="Arial" w:hAnsi="Arial" w:cs="Arial"/>
          <w:szCs w:val="22"/>
        </w:rPr>
        <w:t>techniques</w:t>
      </w:r>
      <w:r w:rsidR="00BD0644">
        <w:rPr>
          <w:rFonts w:ascii="Arial" w:hAnsi="Arial" w:cs="Arial"/>
          <w:szCs w:val="22"/>
        </w:rPr>
        <w:t>(</w:t>
      </w:r>
      <w:proofErr w:type="gramEnd"/>
      <w:r w:rsidR="00BD0644">
        <w:rPr>
          <w:rFonts w:ascii="Arial" w:hAnsi="Arial" w:cs="Arial"/>
          <w:szCs w:val="22"/>
        </w:rPr>
        <w:t xml:space="preserve">natural language processing, topic </w:t>
      </w:r>
      <w:r w:rsidR="00AD6A8F">
        <w:rPr>
          <w:rFonts w:ascii="Arial" w:hAnsi="Arial" w:cs="Arial"/>
          <w:szCs w:val="22"/>
        </w:rPr>
        <w:t>modelling</w:t>
      </w:r>
      <w:r w:rsidR="00BD0644">
        <w:rPr>
          <w:rFonts w:ascii="Arial" w:hAnsi="Arial" w:cs="Arial"/>
          <w:szCs w:val="22"/>
        </w:rPr>
        <w:t>, time series analysis</w:t>
      </w:r>
      <w:r w:rsidR="001A1F37">
        <w:rPr>
          <w:rFonts w:ascii="Arial" w:hAnsi="Arial" w:cs="Arial"/>
          <w:szCs w:val="22"/>
        </w:rPr>
        <w:t>,</w:t>
      </w:r>
      <w:r w:rsidR="00BD0644">
        <w:rPr>
          <w:rFonts w:ascii="Arial" w:hAnsi="Arial" w:cs="Arial"/>
          <w:szCs w:val="22"/>
        </w:rPr>
        <w:t xml:space="preserve"> etc.)</w:t>
      </w:r>
      <w:r w:rsidRPr="00FF09DF">
        <w:rPr>
          <w:rFonts w:ascii="Arial" w:hAnsi="Arial" w:cs="Arial"/>
          <w:szCs w:val="22"/>
        </w:rPr>
        <w:t xml:space="preserve">,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w:t>
      </w:r>
    </w:p>
    <w:p w14:paraId="737C1539" w14:textId="06533398" w:rsidR="003642CD" w:rsidRPr="00FF09DF" w:rsidRDefault="003642CD" w:rsidP="00FF09DF">
      <w:pPr>
        <w:spacing w:line="360" w:lineRule="auto"/>
        <w:rPr>
          <w:rFonts w:ascii="Arial" w:hAnsi="Arial" w:cs="Arial"/>
          <w:b/>
          <w:bCs/>
          <w:smallCaps/>
          <w:spacing w:val="5"/>
          <w:szCs w:val="22"/>
        </w:rPr>
      </w:pPr>
      <w:r w:rsidRPr="00FF09DF">
        <w:rPr>
          <w:rFonts w:ascii="Arial" w:hAnsi="Arial" w:cs="Arial"/>
          <w:b/>
          <w:szCs w:val="22"/>
        </w:rPr>
        <w:t xml:space="preserve">Keywords: </w:t>
      </w:r>
      <w:r w:rsidRPr="00FF09DF">
        <w:rPr>
          <w:rFonts w:ascii="Arial" w:hAnsi="Arial" w:cs="Arial"/>
          <w:bCs/>
          <w:szCs w:val="22"/>
        </w:rPr>
        <w:t>Sentiment analysis,</w:t>
      </w:r>
      <w:r w:rsidR="00E30435" w:rsidRPr="00FF09DF">
        <w:rPr>
          <w:rFonts w:ascii="Arial" w:hAnsi="Arial" w:cs="Arial"/>
          <w:bCs/>
          <w:szCs w:val="22"/>
        </w:rPr>
        <w:t xml:space="preserve"> Apple products, </w:t>
      </w:r>
      <w:proofErr w:type="gramStart"/>
      <w:r w:rsidR="00E30435" w:rsidRPr="00FF09DF">
        <w:rPr>
          <w:rFonts w:ascii="Arial" w:hAnsi="Arial" w:cs="Arial"/>
          <w:bCs/>
          <w:szCs w:val="22"/>
        </w:rPr>
        <w:t>Social</w:t>
      </w:r>
      <w:proofErr w:type="gramEnd"/>
      <w:r w:rsidR="00E30435" w:rsidRPr="00FF09DF">
        <w:rPr>
          <w:rFonts w:ascii="Arial" w:hAnsi="Arial" w:cs="Arial"/>
          <w:bCs/>
          <w:szCs w:val="22"/>
        </w:rPr>
        <w:t xml:space="preserve"> media, E-commerce websites.</w:t>
      </w:r>
    </w:p>
    <w:p w14:paraId="5E14D59E" w14:textId="537009AD" w:rsidR="003D6A17" w:rsidRPr="00FF09DF" w:rsidRDefault="003642CD" w:rsidP="00FF09DF">
      <w:pPr>
        <w:pStyle w:val="Heading1"/>
        <w:spacing w:line="360" w:lineRule="auto"/>
        <w:rPr>
          <w:rFonts w:ascii="Arial" w:hAnsi="Arial" w:cs="Arial"/>
          <w:szCs w:val="22"/>
        </w:rPr>
      </w:pPr>
      <w:r w:rsidRPr="00FF09DF">
        <w:rPr>
          <w:rFonts w:ascii="Arial" w:hAnsi="Arial" w:cs="Arial"/>
          <w:szCs w:val="22"/>
        </w:rPr>
        <w:t>Background &amp; the problem domain:</w:t>
      </w:r>
    </w:p>
    <w:p w14:paraId="5927E29A" w14:textId="291A48A1" w:rsidR="00A55CF0" w:rsidRPr="00FF09DF" w:rsidRDefault="00A55CF0" w:rsidP="00FF09DF">
      <w:pPr>
        <w:pStyle w:val="Normal2"/>
        <w:spacing w:line="360" w:lineRule="auto"/>
        <w:rPr>
          <w:rFonts w:ascii="Arial" w:hAnsi="Arial" w:cs="Arial"/>
        </w:rPr>
      </w:pPr>
      <w:r w:rsidRPr="00FF09DF">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24649931" w:rsidR="00A55CF0" w:rsidRPr="00FF09DF" w:rsidRDefault="00A55CF0" w:rsidP="00FF09DF">
      <w:pPr>
        <w:pStyle w:val="Normal2"/>
        <w:spacing w:line="360" w:lineRule="auto"/>
        <w:rPr>
          <w:rFonts w:ascii="Arial" w:hAnsi="Arial" w:cs="Arial"/>
        </w:rPr>
      </w:pPr>
      <w:r w:rsidRPr="00FF09DF">
        <w:rPr>
          <w:rFonts w:ascii="Arial" w:hAnsi="Arial" w:cs="Arial"/>
        </w:rPr>
        <w:t>This endeavor holds academic significance by employing advanced data science on vast unstructured text data. Sentiment analysis, within natural language processing</w:t>
      </w:r>
      <w:r w:rsidR="005B14C8" w:rsidRPr="00FF09DF">
        <w:rPr>
          <w:rFonts w:ascii="Arial" w:hAnsi="Arial" w:cs="Arial"/>
        </w:rPr>
        <w:t xml:space="preserve"> (NLP)</w:t>
      </w:r>
      <w:r w:rsidRPr="00FF09DF">
        <w:rPr>
          <w:rFonts w:ascii="Arial" w:hAnsi="Arial" w:cs="Arial"/>
        </w:rPr>
        <w:t xml:space="preserve">, bridges qualitative opinions with quantitative insights. This not only advances NLP but also unveils real-world </w:t>
      </w:r>
      <w:r w:rsidR="00DA3E58" w:rsidRPr="00FF09DF">
        <w:rPr>
          <w:rFonts w:ascii="Arial" w:hAnsi="Arial" w:cs="Arial"/>
        </w:rPr>
        <w:t>interpretations</w:t>
      </w:r>
      <w:r w:rsidRPr="00FF09DF">
        <w:rPr>
          <w:rFonts w:ascii="Arial" w:hAnsi="Arial" w:cs="Arial"/>
        </w:rPr>
        <w:t xml:space="preserve"> of intricate customer sentiments.</w:t>
      </w:r>
    </w:p>
    <w:p w14:paraId="42EE57E4" w14:textId="5DF417A3" w:rsidR="00A55CF0" w:rsidRPr="00FF09DF" w:rsidRDefault="00A55CF0" w:rsidP="00FF09DF">
      <w:pPr>
        <w:pStyle w:val="Normal2"/>
        <w:spacing w:line="360" w:lineRule="auto"/>
        <w:rPr>
          <w:rFonts w:ascii="Arial" w:hAnsi="Arial" w:cs="Arial"/>
        </w:rPr>
      </w:pPr>
      <w:r w:rsidRPr="00FF09DF">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FF09DF" w:rsidRDefault="00A55CF0" w:rsidP="00FF09DF">
      <w:pPr>
        <w:pStyle w:val="Normal2"/>
        <w:spacing w:line="360" w:lineRule="auto"/>
        <w:rPr>
          <w:rFonts w:ascii="Arial" w:hAnsi="Arial" w:cs="Arial"/>
        </w:rPr>
      </w:pPr>
      <w:r w:rsidRPr="00FF09DF">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2BAD9DB6" w14:textId="0224F5DE" w:rsidR="00CC1025" w:rsidRPr="00FF09DF" w:rsidRDefault="00CC1025" w:rsidP="00FF09DF">
      <w:pPr>
        <w:pStyle w:val="Normal2"/>
        <w:spacing w:line="360" w:lineRule="auto"/>
        <w:rPr>
          <w:rFonts w:ascii="Arial" w:hAnsi="Arial" w:cs="Arial"/>
        </w:rPr>
      </w:pPr>
      <w:r w:rsidRPr="00FF09DF">
        <w:rPr>
          <w:rFonts w:ascii="Arial" w:hAnsi="Arial" w:cs="Arial"/>
        </w:rPr>
        <w:t xml:space="preserve">Sentiment analysis holds universal importance, prompting various projects. </w:t>
      </w:r>
      <w:proofErr w:type="spellStart"/>
      <w:r w:rsidRPr="00FF09DF">
        <w:rPr>
          <w:rFonts w:ascii="Arial" w:hAnsi="Arial" w:cs="Arial"/>
        </w:rPr>
        <w:t>Dupinder</w:t>
      </w:r>
      <w:proofErr w:type="spellEnd"/>
      <w:r w:rsidRPr="00FF09DF">
        <w:rPr>
          <w:rFonts w:ascii="Arial" w:hAnsi="Arial" w:cs="Arial"/>
        </w:rPr>
        <w:t xml:space="preserve"> Kaur's tweet sentiment study noted Apple's positivity dominance via Naive Bayes </w:t>
      </w:r>
      <w:r w:rsidR="007B4144" w:rsidRPr="00FF09DF">
        <w:rPr>
          <w:rFonts w:ascii="Arial" w:hAnsi="Arial" w:cs="Arial"/>
        </w:rPr>
        <w:t xml:space="preserve">(Kaur, 2017). </w:t>
      </w:r>
      <w:proofErr w:type="spellStart"/>
      <w:r w:rsidRPr="00FF09DF">
        <w:rPr>
          <w:rFonts w:ascii="Arial" w:hAnsi="Arial" w:cs="Arial"/>
        </w:rPr>
        <w:t>Jasmina</w:t>
      </w:r>
      <w:proofErr w:type="spellEnd"/>
      <w:r w:rsidRPr="00FF09DF">
        <w:rPr>
          <w:rFonts w:ascii="Arial" w:hAnsi="Arial" w:cs="Arial"/>
        </w:rPr>
        <w:t xml:space="preserve"> </w:t>
      </w:r>
      <w:proofErr w:type="spellStart"/>
      <w:r w:rsidRPr="00FF09DF">
        <w:rPr>
          <w:rFonts w:ascii="Arial" w:hAnsi="Arial" w:cs="Arial"/>
        </w:rPr>
        <w:t>Smailović</w:t>
      </w:r>
      <w:proofErr w:type="spellEnd"/>
      <w:r w:rsidRPr="00FF09DF">
        <w:rPr>
          <w:rFonts w:ascii="Arial" w:hAnsi="Arial" w:cs="Arial"/>
        </w:rPr>
        <w:t xml:space="preserve"> </w:t>
      </w:r>
      <w:r w:rsidR="001A1F37">
        <w:rPr>
          <w:rFonts w:ascii="Arial" w:hAnsi="Arial" w:cs="Arial"/>
        </w:rPr>
        <w:t>forecasted</w:t>
      </w:r>
      <w:r w:rsidRPr="00FF09DF">
        <w:rPr>
          <w:rFonts w:ascii="Arial" w:hAnsi="Arial" w:cs="Arial"/>
        </w:rPr>
        <w:t xml:space="preserve"> Apple stock movements through Twitter </w:t>
      </w:r>
      <w:r w:rsidR="007B4144" w:rsidRPr="00FF09DF">
        <w:rPr>
          <w:rFonts w:ascii="Arial" w:hAnsi="Arial" w:cs="Arial"/>
        </w:rPr>
        <w:t>(</w:t>
      </w:r>
      <w:proofErr w:type="spellStart"/>
      <w:r w:rsidR="007B4144" w:rsidRPr="00FF09DF">
        <w:rPr>
          <w:rFonts w:ascii="Arial" w:hAnsi="Arial" w:cs="Arial"/>
        </w:rPr>
        <w:t>Smailović</w:t>
      </w:r>
      <w:proofErr w:type="spellEnd"/>
      <w:r w:rsidR="007B4144" w:rsidRPr="00FF09DF">
        <w:rPr>
          <w:rFonts w:ascii="Arial" w:hAnsi="Arial" w:cs="Arial"/>
        </w:rPr>
        <w:t xml:space="preserve"> et al.)</w:t>
      </w:r>
      <w:r w:rsidRPr="00FF09DF">
        <w:rPr>
          <w:rFonts w:ascii="Arial" w:hAnsi="Arial" w:cs="Arial"/>
        </w:rPr>
        <w:t xml:space="preserve">. Hassan </w:t>
      </w:r>
      <w:proofErr w:type="spellStart"/>
      <w:r w:rsidRPr="00FF09DF">
        <w:rPr>
          <w:rFonts w:ascii="Arial" w:hAnsi="Arial" w:cs="Arial"/>
        </w:rPr>
        <w:t>Saif's</w:t>
      </w:r>
      <w:proofErr w:type="spellEnd"/>
      <w:r w:rsidRPr="00FF09DF">
        <w:rPr>
          <w:rFonts w:ascii="Arial" w:hAnsi="Arial" w:cs="Arial"/>
        </w:rPr>
        <w:t xml:space="preserve"> research improved sentiment prediction accuracy using semantic concepts</w:t>
      </w:r>
      <w:r w:rsidR="00AD1EF1" w:rsidRPr="00FF09DF">
        <w:rPr>
          <w:rFonts w:ascii="Arial" w:hAnsi="Arial" w:cs="Arial"/>
        </w:rPr>
        <w:t xml:space="preserve"> (</w:t>
      </w:r>
      <w:proofErr w:type="spellStart"/>
      <w:r w:rsidR="00AD1EF1" w:rsidRPr="00FF09DF">
        <w:rPr>
          <w:rFonts w:ascii="Arial" w:hAnsi="Arial" w:cs="Arial"/>
        </w:rPr>
        <w:t>Saif</w:t>
      </w:r>
      <w:proofErr w:type="spellEnd"/>
      <w:r w:rsidR="00AD1EF1" w:rsidRPr="00FF09DF">
        <w:rPr>
          <w:rFonts w:ascii="Arial" w:hAnsi="Arial" w:cs="Arial"/>
        </w:rPr>
        <w:t xml:space="preserve"> et al., 2012).</w:t>
      </w:r>
      <w:r w:rsidR="001A1F37">
        <w:rPr>
          <w:rFonts w:ascii="Arial" w:hAnsi="Arial" w:cs="Arial"/>
        </w:rPr>
        <w:t xml:space="preserve"> </w:t>
      </w:r>
      <w:r w:rsidRPr="00FF09DF">
        <w:rPr>
          <w:rFonts w:ascii="Arial" w:hAnsi="Arial" w:cs="Arial"/>
        </w:rPr>
        <w:t xml:space="preserve">Rubi Gupta enhanced stock price prediction with microblogging sentiments </w:t>
      </w:r>
      <w:r w:rsidR="00AD1EF1" w:rsidRPr="00FF09DF">
        <w:rPr>
          <w:rFonts w:ascii="Arial" w:hAnsi="Arial" w:cs="Arial"/>
        </w:rPr>
        <w:t>(Gupta &amp; Chen, 2020)</w:t>
      </w:r>
      <w:r w:rsidR="002E4F95" w:rsidRPr="00FF09DF">
        <w:rPr>
          <w:rFonts w:ascii="Arial" w:hAnsi="Arial" w:cs="Arial"/>
        </w:rPr>
        <w:t xml:space="preserve">. </w:t>
      </w:r>
      <w:r w:rsidRPr="00FF09DF">
        <w:rPr>
          <w:rFonts w:ascii="Arial" w:hAnsi="Arial" w:cs="Arial"/>
        </w:rPr>
        <w:t xml:space="preserve">Elly </w:t>
      </w:r>
      <w:proofErr w:type="spellStart"/>
      <w:r w:rsidRPr="00FF09DF">
        <w:rPr>
          <w:rFonts w:ascii="Arial" w:hAnsi="Arial" w:cs="Arial"/>
        </w:rPr>
        <w:t>Indrayuni</w:t>
      </w:r>
      <w:proofErr w:type="spellEnd"/>
      <w:r w:rsidRPr="00FF09DF">
        <w:rPr>
          <w:rFonts w:ascii="Arial" w:hAnsi="Arial" w:cs="Arial"/>
        </w:rPr>
        <w:t xml:space="preserve"> optimized SVM for Apple product review sentiment classification </w:t>
      </w:r>
      <w:r w:rsidR="00AD1EF1" w:rsidRPr="00FF09DF">
        <w:rPr>
          <w:rFonts w:ascii="Arial" w:hAnsi="Arial" w:cs="Arial"/>
        </w:rPr>
        <w:t>(</w:t>
      </w:r>
      <w:proofErr w:type="spellStart"/>
      <w:r w:rsidR="00AD1EF1" w:rsidRPr="00FF09DF">
        <w:rPr>
          <w:rFonts w:ascii="Arial" w:hAnsi="Arial" w:cs="Arial"/>
        </w:rPr>
        <w:t>Indrayuni</w:t>
      </w:r>
      <w:proofErr w:type="spellEnd"/>
      <w:r w:rsidR="00AD1EF1" w:rsidRPr="00FF09DF">
        <w:rPr>
          <w:rFonts w:ascii="Arial" w:hAnsi="Arial" w:cs="Arial"/>
        </w:rPr>
        <w:t xml:space="preserve"> &amp; </w:t>
      </w:r>
      <w:proofErr w:type="spellStart"/>
      <w:r w:rsidR="00AD1EF1" w:rsidRPr="00FF09DF">
        <w:rPr>
          <w:rFonts w:ascii="Arial" w:hAnsi="Arial" w:cs="Arial"/>
        </w:rPr>
        <w:t>Nurhadi</w:t>
      </w:r>
      <w:proofErr w:type="spellEnd"/>
      <w:r w:rsidR="00AD1EF1" w:rsidRPr="00FF09DF">
        <w:rPr>
          <w:rFonts w:ascii="Arial" w:hAnsi="Arial" w:cs="Arial"/>
        </w:rPr>
        <w:t>, 2020).</w:t>
      </w:r>
      <w:r w:rsidR="001A1F37">
        <w:rPr>
          <w:rFonts w:ascii="Arial" w:hAnsi="Arial" w:cs="Arial"/>
        </w:rPr>
        <w:t xml:space="preserve"> </w:t>
      </w:r>
      <w:r w:rsidRPr="00FF09DF">
        <w:rPr>
          <w:rFonts w:ascii="Arial" w:hAnsi="Arial" w:cs="Arial"/>
        </w:rPr>
        <w:t xml:space="preserve">Though extensive research covers Apple </w:t>
      </w:r>
      <w:r w:rsidRPr="00FF09DF">
        <w:rPr>
          <w:rFonts w:ascii="Arial" w:hAnsi="Arial" w:cs="Arial"/>
        </w:rPr>
        <w:lastRenderedPageBreak/>
        <w:t>sentiment, a direct e-commerce and social media comparison is missing. This project aims to bridge this gap, pioneering new territory. Thorough data collection, preprocessing, and analysis enrich academia and offer strategic guidance for businesses in digital environments.</w:t>
      </w:r>
    </w:p>
    <w:p w14:paraId="5A3E92EF" w14:textId="327B4D10" w:rsidR="00CD19E1" w:rsidRPr="00FF09DF" w:rsidRDefault="00992C56" w:rsidP="00FF09DF">
      <w:pPr>
        <w:pStyle w:val="Heading1"/>
        <w:spacing w:line="360" w:lineRule="auto"/>
        <w:rPr>
          <w:rFonts w:ascii="Arial" w:hAnsi="Arial" w:cs="Arial"/>
          <w:szCs w:val="22"/>
        </w:rPr>
      </w:pPr>
      <w:r w:rsidRPr="00FF09DF">
        <w:rPr>
          <w:rFonts w:ascii="Arial" w:hAnsi="Arial" w:cs="Arial"/>
          <w:szCs w:val="22"/>
        </w:rPr>
        <w:t>objectıves</w:t>
      </w:r>
    </w:p>
    <w:p w14:paraId="62FFDB1E" w14:textId="09A272F0" w:rsidR="000B2A2F" w:rsidRDefault="000B2A2F" w:rsidP="000B2A2F">
      <w:pPr>
        <w:pStyle w:val="Normal2"/>
        <w:spacing w:line="360" w:lineRule="auto"/>
        <w:ind w:firstLine="0"/>
        <w:rPr>
          <w:rFonts w:ascii="Arial" w:hAnsi="Arial" w:cs="Arial"/>
          <w:lang w:val="en-GB"/>
        </w:rPr>
      </w:pPr>
      <w:r w:rsidRPr="000B2A2F">
        <w:rPr>
          <w:rFonts w:ascii="Arial" w:hAnsi="Arial" w:cs="Arial"/>
          <w:lang w:val="en-GB"/>
        </w:rPr>
        <w:t>The project aims to investigate user sentiments related to Apple products across diverse digital platforms. It seeks to understand how these sentiments change over time and their broader implications for business strategies. Additionally, the project aims to contribute to the development of sentiment analysis methodologies within the digital landscape and enhance academic discussions on language processing and sentiment analysis techniques.</w:t>
      </w:r>
    </w:p>
    <w:p w14:paraId="6CFFD75A" w14:textId="25CDCB60" w:rsidR="00D7583C" w:rsidRDefault="005A6EE3" w:rsidP="00FF09DF">
      <w:pPr>
        <w:pStyle w:val="Normal2"/>
        <w:numPr>
          <w:ilvl w:val="0"/>
          <w:numId w:val="18"/>
        </w:numPr>
        <w:spacing w:line="360" w:lineRule="auto"/>
        <w:rPr>
          <w:rFonts w:ascii="Arial" w:hAnsi="Arial" w:cs="Arial"/>
          <w:lang w:val="en-GB"/>
        </w:rPr>
      </w:pPr>
      <w:r w:rsidRPr="005A6EE3">
        <w:rPr>
          <w:rFonts w:ascii="Arial" w:hAnsi="Arial" w:cs="Arial"/>
          <w:lang w:val="en-GB"/>
        </w:rPr>
        <w:t xml:space="preserve">Compare </w:t>
      </w:r>
      <w:r>
        <w:rPr>
          <w:rFonts w:ascii="Arial" w:hAnsi="Arial" w:cs="Arial"/>
          <w:lang w:val="en-GB"/>
        </w:rPr>
        <w:t xml:space="preserve">and contrast </w:t>
      </w:r>
      <w:r w:rsidRPr="005A6EE3">
        <w:rPr>
          <w:rFonts w:ascii="Arial" w:hAnsi="Arial" w:cs="Arial"/>
          <w:lang w:val="en-GB"/>
        </w:rPr>
        <w:t>different sentiment analysis methods like Naive Bayes, Support Vector Machines, Recurrent Neural Networks, BERT, and LexMo for social media and e-commerce text</w:t>
      </w:r>
      <w:r>
        <w:rPr>
          <w:rFonts w:ascii="Arial" w:hAnsi="Arial" w:cs="Arial"/>
          <w:lang w:val="en-GB"/>
        </w:rPr>
        <w:t xml:space="preserve"> data</w:t>
      </w:r>
      <w:r w:rsidRPr="005A6EE3">
        <w:rPr>
          <w:rFonts w:ascii="Arial" w:hAnsi="Arial" w:cs="Arial"/>
          <w:lang w:val="en-GB"/>
        </w:rPr>
        <w:t>, making sure they accurately interpret sentiment while considering platform changes, and product features.</w:t>
      </w:r>
    </w:p>
    <w:p w14:paraId="419CAFF0" w14:textId="6375B87E" w:rsidR="00701B52" w:rsidRPr="00701B52" w:rsidRDefault="00701B52" w:rsidP="00701B52">
      <w:pPr>
        <w:pStyle w:val="Normal2"/>
        <w:numPr>
          <w:ilvl w:val="0"/>
          <w:numId w:val="18"/>
        </w:numPr>
        <w:spacing w:line="360" w:lineRule="auto"/>
        <w:rPr>
          <w:rFonts w:ascii="Arial" w:hAnsi="Arial" w:cs="Arial"/>
          <w:lang w:val="en-GB"/>
        </w:rPr>
      </w:pPr>
      <w:r w:rsidRPr="00FF09DF">
        <w:rPr>
          <w:rFonts w:ascii="Arial" w:hAnsi="Arial" w:cs="Arial"/>
          <w:lang w:val="en-GB"/>
        </w:rPr>
        <w:t xml:space="preserve">Perform an in-depth comparative sentiment analysis on discussions surrounding Apple products, encompassing both social media and e-commerce platforms, utilizing advanced data science </w:t>
      </w:r>
      <w:proofErr w:type="gramStart"/>
      <w:r w:rsidRPr="00FF09DF">
        <w:rPr>
          <w:rFonts w:ascii="Arial" w:hAnsi="Arial" w:cs="Arial"/>
          <w:lang w:val="en-GB"/>
        </w:rPr>
        <w:t>techniques</w:t>
      </w:r>
      <w:r>
        <w:rPr>
          <w:rFonts w:ascii="Arial" w:hAnsi="Arial" w:cs="Arial"/>
        </w:rPr>
        <w:t>(</w:t>
      </w:r>
      <w:proofErr w:type="gramEnd"/>
      <w:r>
        <w:rPr>
          <w:rFonts w:ascii="Arial" w:hAnsi="Arial" w:cs="Arial"/>
        </w:rPr>
        <w:t xml:space="preserve">natural language processing, topic </w:t>
      </w:r>
      <w:r w:rsidR="001A1F37">
        <w:rPr>
          <w:rFonts w:ascii="Arial" w:hAnsi="Arial" w:cs="Arial"/>
        </w:rPr>
        <w:t>modeling,</w:t>
      </w:r>
      <w:r>
        <w:rPr>
          <w:rFonts w:ascii="Arial" w:hAnsi="Arial" w:cs="Arial"/>
        </w:rPr>
        <w:t xml:space="preserve"> etc.).</w:t>
      </w:r>
    </w:p>
    <w:p w14:paraId="258B893F" w14:textId="08BF9B6A" w:rsidR="00D7583C" w:rsidRPr="0032595F" w:rsidRDefault="005A6EE3" w:rsidP="0032595F">
      <w:pPr>
        <w:pStyle w:val="Normal2"/>
        <w:numPr>
          <w:ilvl w:val="0"/>
          <w:numId w:val="18"/>
        </w:numPr>
        <w:spacing w:line="360" w:lineRule="auto"/>
        <w:rPr>
          <w:rFonts w:ascii="Arial" w:hAnsi="Arial" w:cs="Arial"/>
          <w:lang w:val="en-GB"/>
        </w:rPr>
      </w:pPr>
      <w:r>
        <w:rPr>
          <w:rFonts w:ascii="Arial" w:hAnsi="Arial" w:cs="Arial"/>
          <w:lang w:val="en-GB"/>
        </w:rPr>
        <w:t>Investigate and analyse</w:t>
      </w:r>
      <w:r w:rsidR="0032595F" w:rsidRPr="0032595F">
        <w:rPr>
          <w:rFonts w:ascii="Arial" w:hAnsi="Arial" w:cs="Arial"/>
          <w:lang w:val="en-GB"/>
        </w:rPr>
        <w:t xml:space="preserve"> </w:t>
      </w:r>
      <w:r w:rsidR="00701B52">
        <w:rPr>
          <w:rFonts w:ascii="Arial" w:hAnsi="Arial" w:cs="Arial"/>
          <w:lang w:val="en-GB"/>
        </w:rPr>
        <w:t xml:space="preserve">the dominant emotions </w:t>
      </w:r>
      <w:r w:rsidR="0032595F" w:rsidRPr="0032595F">
        <w:rPr>
          <w:rFonts w:ascii="Arial" w:hAnsi="Arial" w:cs="Arial"/>
          <w:lang w:val="en-GB"/>
        </w:rPr>
        <w:t xml:space="preserve">people feel </w:t>
      </w:r>
      <w:r w:rsidR="0032595F">
        <w:rPr>
          <w:rFonts w:ascii="Arial" w:hAnsi="Arial" w:cs="Arial"/>
          <w:lang w:val="en-GB"/>
        </w:rPr>
        <w:t xml:space="preserve">in separate platforms </w:t>
      </w:r>
      <w:r w:rsidR="0032595F" w:rsidRPr="0032595F">
        <w:rPr>
          <w:rFonts w:ascii="Arial" w:hAnsi="Arial" w:cs="Arial"/>
          <w:lang w:val="en-GB"/>
        </w:rPr>
        <w:t xml:space="preserve">about </w:t>
      </w:r>
      <w:r w:rsidR="0032595F">
        <w:rPr>
          <w:rFonts w:ascii="Arial" w:hAnsi="Arial" w:cs="Arial"/>
          <w:lang w:val="en-GB"/>
        </w:rPr>
        <w:t>Apple products</w:t>
      </w:r>
      <w:r w:rsidR="0032595F" w:rsidRPr="0032595F">
        <w:rPr>
          <w:rFonts w:ascii="Arial" w:hAnsi="Arial" w:cs="Arial"/>
          <w:lang w:val="en-GB"/>
        </w:rPr>
        <w:t xml:space="preserve"> over time, considering factors like product updates</w:t>
      </w:r>
      <w:r w:rsidR="001E408A">
        <w:rPr>
          <w:rFonts w:ascii="Arial" w:hAnsi="Arial" w:cs="Arial"/>
          <w:lang w:val="en-GB"/>
        </w:rPr>
        <w:t xml:space="preserve"> (release of iPhone 15)</w:t>
      </w:r>
      <w:r w:rsidR="0032595F" w:rsidRPr="0032595F">
        <w:rPr>
          <w:rFonts w:ascii="Arial" w:hAnsi="Arial" w:cs="Arial"/>
          <w:lang w:val="en-GB"/>
        </w:rPr>
        <w:t>, to understand sentiment trends.</w:t>
      </w:r>
    </w:p>
    <w:p w14:paraId="37840CA0" w14:textId="56676518" w:rsidR="00D7583C" w:rsidRPr="00701B52" w:rsidRDefault="00701B52" w:rsidP="00701B52">
      <w:pPr>
        <w:pStyle w:val="Normal2"/>
        <w:numPr>
          <w:ilvl w:val="0"/>
          <w:numId w:val="18"/>
        </w:numPr>
        <w:spacing w:line="360" w:lineRule="auto"/>
        <w:rPr>
          <w:rFonts w:ascii="Arial" w:hAnsi="Arial" w:cs="Arial"/>
          <w:lang w:val="en-GB"/>
        </w:rPr>
      </w:pPr>
      <w:r w:rsidRPr="00701B52">
        <w:rPr>
          <w:rFonts w:ascii="Arial" w:hAnsi="Arial" w:cs="Arial"/>
          <w:lang w:val="en-GB"/>
        </w:rPr>
        <w:t>Discover common sentiment trends, key themes, important keywords, and significant topics to understand what influences people's opinions about Apple products on social media and e-commerce platforms.</w:t>
      </w:r>
    </w:p>
    <w:p w14:paraId="36B30D2A" w14:textId="2D77CB6B" w:rsidR="00D7583C" w:rsidRPr="00FF09DF" w:rsidRDefault="000B2A2F" w:rsidP="00FF09DF">
      <w:pPr>
        <w:pStyle w:val="Normal2"/>
        <w:numPr>
          <w:ilvl w:val="0"/>
          <w:numId w:val="18"/>
        </w:numPr>
        <w:spacing w:line="360" w:lineRule="auto"/>
        <w:rPr>
          <w:rFonts w:ascii="Arial" w:hAnsi="Arial" w:cs="Arial"/>
          <w:lang w:val="en-GB"/>
        </w:rPr>
      </w:pPr>
      <w:r w:rsidRPr="000B2A2F">
        <w:rPr>
          <w:rFonts w:ascii="Arial" w:hAnsi="Arial" w:cs="Arial"/>
          <w:lang w:val="en-GB"/>
        </w:rPr>
        <w:t>Assess how sentiment analysis can benefit business strategies, including innovation, marketing choices, and customer satisfaction, with a specific emphasis on offering actionable advice for companies like Apple.</w:t>
      </w:r>
    </w:p>
    <w:p w14:paraId="042BFE6A" w14:textId="4E3D8C90" w:rsidR="007063ED" w:rsidRPr="00FF09DF" w:rsidRDefault="00FA7865" w:rsidP="00FF09DF">
      <w:pPr>
        <w:pStyle w:val="Heading1"/>
        <w:spacing w:line="360" w:lineRule="auto"/>
        <w:rPr>
          <w:rFonts w:ascii="Arial" w:hAnsi="Arial" w:cs="Arial"/>
          <w:szCs w:val="22"/>
        </w:rPr>
      </w:pPr>
      <w:r w:rsidRPr="00FF09DF">
        <w:rPr>
          <w:rFonts w:ascii="Arial" w:hAnsi="Arial" w:cs="Arial"/>
          <w:szCs w:val="22"/>
        </w:rPr>
        <w:t>Pr</w:t>
      </w:r>
      <w:r w:rsidR="007063ED" w:rsidRPr="00FF09DF">
        <w:rPr>
          <w:rFonts w:ascii="Arial" w:hAnsi="Arial" w:cs="Arial"/>
          <w:szCs w:val="22"/>
        </w:rPr>
        <w:t>oject</w:t>
      </w:r>
    </w:p>
    <w:p w14:paraId="5607152D" w14:textId="5F77367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Data Collection and Preprocessing</w:t>
      </w:r>
    </w:p>
    <w:p w14:paraId="196B4CB8" w14:textId="58BD39A2" w:rsidR="00DF69B4" w:rsidRPr="00FF09DF" w:rsidRDefault="00DF69B4" w:rsidP="00FF09DF">
      <w:pPr>
        <w:pStyle w:val="Normal2"/>
        <w:spacing w:line="360" w:lineRule="auto"/>
        <w:rPr>
          <w:rFonts w:ascii="Arial" w:hAnsi="Arial" w:cs="Arial"/>
        </w:rPr>
      </w:pPr>
      <w:r w:rsidRPr="00FF09DF">
        <w:rPr>
          <w:rFonts w:ascii="Arial" w:hAnsi="Arial" w:cs="Arial"/>
        </w:rPr>
        <w:t>Data collection will start from platforms like YouTube, Reddit, Amazon, and eBay, employing web scraping to extract relevant user content like comments and reviews about Apple products. Metadata including timestamps, user profiles, and platform-specific features will also be collected to contextualize sentiment analysis.</w:t>
      </w:r>
    </w:p>
    <w:p w14:paraId="71AFD1FD" w14:textId="4651B02E"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Sentiment Analysis Techniques</w:t>
      </w:r>
    </w:p>
    <w:p w14:paraId="61163874" w14:textId="46E0ACFA" w:rsidR="00DF69B4" w:rsidRPr="00FF09DF" w:rsidRDefault="00B747BB" w:rsidP="00FF09DF">
      <w:pPr>
        <w:pStyle w:val="Normal2"/>
        <w:spacing w:line="360" w:lineRule="auto"/>
        <w:rPr>
          <w:rFonts w:ascii="Arial" w:hAnsi="Arial" w:cs="Arial"/>
        </w:rPr>
      </w:pPr>
      <w:r w:rsidRPr="00FF09DF">
        <w:rPr>
          <w:rFonts w:ascii="Arial" w:hAnsi="Arial" w:cs="Arial"/>
        </w:rPr>
        <w:t>To capture sentiment complexity across platforms, a blend of adapted methods will be used. This includes lexicon-based approaches assigning sentiment scores to words and phrases, as well as ML models like Naive Bayes, Support Vector Machines (SVM), Recurrent Neural Networks (RNN), Transformer-based models like BERT, and LexMo for emotion analysis.</w:t>
      </w:r>
    </w:p>
    <w:p w14:paraId="0117C2D0" w14:textId="10B9BB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Comparative Analysis and Insights</w:t>
      </w:r>
    </w:p>
    <w:p w14:paraId="28EBE010" w14:textId="2A1A7069" w:rsidR="00B747BB" w:rsidRPr="00FF09DF" w:rsidRDefault="00B747BB" w:rsidP="00FF09DF">
      <w:pPr>
        <w:pStyle w:val="Normal2"/>
        <w:spacing w:line="360" w:lineRule="auto"/>
        <w:rPr>
          <w:rFonts w:ascii="Arial" w:hAnsi="Arial" w:cs="Arial"/>
        </w:rPr>
      </w:pPr>
      <w:r w:rsidRPr="00FF09DF">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Output and Project Management</w:t>
      </w:r>
    </w:p>
    <w:p w14:paraId="1A69B9E2" w14:textId="77777777" w:rsidR="00B747BB" w:rsidRPr="00FF09DF" w:rsidRDefault="00B747BB" w:rsidP="00FF09DF">
      <w:pPr>
        <w:pStyle w:val="Normal2"/>
        <w:spacing w:line="360" w:lineRule="auto"/>
        <w:rPr>
          <w:rFonts w:ascii="Arial" w:hAnsi="Arial" w:cs="Arial"/>
        </w:rPr>
      </w:pPr>
      <w:r w:rsidRPr="00FF09DF">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57D813CB" w:rsidR="007063ED" w:rsidRPr="00FF09DF" w:rsidRDefault="007063ED" w:rsidP="00FF09DF">
      <w:pPr>
        <w:pStyle w:val="Normal2"/>
        <w:spacing w:line="360" w:lineRule="auto"/>
        <w:rPr>
          <w:rFonts w:ascii="Arial" w:hAnsi="Arial" w:cs="Arial"/>
        </w:rPr>
      </w:pPr>
      <w:r w:rsidRPr="00FF09DF">
        <w:rPr>
          <w:rFonts w:ascii="Arial" w:hAnsi="Arial" w:cs="Arial"/>
        </w:rPr>
        <w:t>The project's management will be organized through a series of milestones</w:t>
      </w:r>
      <w:r w:rsidR="00922163" w:rsidRPr="00FF09DF">
        <w:rPr>
          <w:rFonts w:ascii="Arial" w:hAnsi="Arial" w:cs="Arial"/>
        </w:rPr>
        <w:t xml:space="preserve"> (Appendix A)</w:t>
      </w:r>
      <w:r w:rsidRPr="00FF09DF">
        <w:rPr>
          <w:rFonts w:ascii="Arial" w:hAnsi="Arial" w:cs="Arial"/>
        </w:rPr>
        <w:t xml:space="preserve">. The initial phase involves data collection and preprocessing, spanning Weeks 1 to </w:t>
      </w:r>
      <w:r w:rsidR="0077322D" w:rsidRPr="00FF09DF">
        <w:rPr>
          <w:rFonts w:ascii="Arial" w:hAnsi="Arial" w:cs="Arial"/>
        </w:rPr>
        <w:t>4</w:t>
      </w:r>
      <w:r w:rsidRPr="00FF09DF">
        <w:rPr>
          <w:rFonts w:ascii="Arial" w:hAnsi="Arial" w:cs="Arial"/>
        </w:rPr>
        <w:t>. This phase aims to collect and clean data from different platforms, ensuring data compatibility and quality.</w:t>
      </w:r>
    </w:p>
    <w:p w14:paraId="006760AF" w14:textId="4F77C92B" w:rsidR="007063ED" w:rsidRPr="00FF09DF" w:rsidRDefault="007063ED" w:rsidP="00FF09DF">
      <w:pPr>
        <w:pStyle w:val="Normal2"/>
        <w:spacing w:line="360" w:lineRule="auto"/>
        <w:rPr>
          <w:rFonts w:ascii="Arial" w:hAnsi="Arial" w:cs="Arial"/>
        </w:rPr>
      </w:pPr>
      <w:r w:rsidRPr="00FF09DF">
        <w:rPr>
          <w:rFonts w:ascii="Arial" w:hAnsi="Arial" w:cs="Arial"/>
        </w:rPr>
        <w:t xml:space="preserve">The subsequent phase, spanning Weeks </w:t>
      </w:r>
      <w:r w:rsidR="0077322D" w:rsidRPr="00FF09DF">
        <w:rPr>
          <w:rFonts w:ascii="Arial" w:hAnsi="Arial" w:cs="Arial"/>
        </w:rPr>
        <w:t>5</w:t>
      </w:r>
      <w:r w:rsidRPr="00FF09DF">
        <w:rPr>
          <w:rFonts w:ascii="Arial" w:hAnsi="Arial" w:cs="Arial"/>
        </w:rPr>
        <w:t xml:space="preserve"> to </w:t>
      </w:r>
      <w:r w:rsidR="005D629D" w:rsidRPr="00FF09DF">
        <w:rPr>
          <w:rFonts w:ascii="Arial" w:hAnsi="Arial" w:cs="Arial"/>
        </w:rPr>
        <w:t>6</w:t>
      </w:r>
      <w:r w:rsidRPr="00FF09DF">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FF09DF" w:rsidRDefault="007063ED" w:rsidP="00FF09DF">
      <w:pPr>
        <w:pStyle w:val="Normal2"/>
        <w:spacing w:line="360" w:lineRule="auto"/>
        <w:rPr>
          <w:rFonts w:ascii="Arial" w:hAnsi="Arial" w:cs="Arial"/>
        </w:rPr>
      </w:pPr>
      <w:r w:rsidRPr="00FF09DF">
        <w:rPr>
          <w:rFonts w:ascii="Arial" w:hAnsi="Arial" w:cs="Arial"/>
        </w:rPr>
        <w:t xml:space="preserve">The third phase, Weeks </w:t>
      </w:r>
      <w:r w:rsidR="005D629D" w:rsidRPr="00FF09DF">
        <w:rPr>
          <w:rFonts w:ascii="Arial" w:hAnsi="Arial" w:cs="Arial"/>
        </w:rPr>
        <w:t>7</w:t>
      </w:r>
      <w:r w:rsidRPr="00FF09DF">
        <w:rPr>
          <w:rFonts w:ascii="Arial" w:hAnsi="Arial" w:cs="Arial"/>
        </w:rPr>
        <w:t xml:space="preserve"> to </w:t>
      </w:r>
      <w:r w:rsidR="002A239C" w:rsidRPr="00FF09DF">
        <w:rPr>
          <w:rFonts w:ascii="Arial" w:hAnsi="Arial" w:cs="Arial"/>
        </w:rPr>
        <w:t>9</w:t>
      </w:r>
      <w:r w:rsidRPr="00FF09DF">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FF09DF" w:rsidRDefault="007063ED" w:rsidP="00FF09DF">
      <w:pPr>
        <w:pStyle w:val="Normal2"/>
        <w:spacing w:line="360" w:lineRule="auto"/>
        <w:rPr>
          <w:rFonts w:ascii="Arial" w:hAnsi="Arial" w:cs="Arial"/>
        </w:rPr>
      </w:pPr>
      <w:r w:rsidRPr="00FF09DF">
        <w:rPr>
          <w:rFonts w:ascii="Arial" w:hAnsi="Arial" w:cs="Arial"/>
        </w:rPr>
        <w:t xml:space="preserve">The final phase, Weeks </w:t>
      </w:r>
      <w:r w:rsidR="005D629D" w:rsidRPr="00FF09DF">
        <w:rPr>
          <w:rFonts w:ascii="Arial" w:hAnsi="Arial" w:cs="Arial"/>
        </w:rPr>
        <w:t>1</w:t>
      </w:r>
      <w:r w:rsidR="002A239C" w:rsidRPr="00FF09DF">
        <w:rPr>
          <w:rFonts w:ascii="Arial" w:hAnsi="Arial" w:cs="Arial"/>
        </w:rPr>
        <w:t>0</w:t>
      </w:r>
      <w:r w:rsidRPr="00FF09DF">
        <w:rPr>
          <w:rFonts w:ascii="Arial" w:hAnsi="Arial" w:cs="Arial"/>
        </w:rPr>
        <w:t xml:space="preserve"> to 1</w:t>
      </w:r>
      <w:r w:rsidR="005D629D" w:rsidRPr="00FF09DF">
        <w:rPr>
          <w:rFonts w:ascii="Arial" w:hAnsi="Arial" w:cs="Arial"/>
        </w:rPr>
        <w:t>2</w:t>
      </w:r>
      <w:r w:rsidRPr="00FF09DF">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Alternative Approaches and Likelihood of Success</w:t>
      </w:r>
    </w:p>
    <w:p w14:paraId="586C9188" w14:textId="7A235612"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Data Quality and Consistency:</w:t>
      </w:r>
    </w:p>
    <w:p w14:paraId="78686A0A" w14:textId="3A7C40C0"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Gathering data from diverse platforms can introduce format variations, noise, and inconsistencies. Various structures exist for comments across platforms.</w:t>
      </w:r>
    </w:p>
    <w:p w14:paraId="5A03D29A" w14:textId="6EB55EA1"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 xml:space="preserve">Employ robust data preprocessing to standardize data. Design scripts for format handling, </w:t>
      </w:r>
      <w:r w:rsidR="00DA3E58" w:rsidRPr="00FF09DF">
        <w:rPr>
          <w:rFonts w:ascii="Arial" w:hAnsi="Arial" w:cs="Arial"/>
        </w:rPr>
        <w:t xml:space="preserve">and </w:t>
      </w:r>
      <w:r w:rsidRPr="00FF09DF">
        <w:rPr>
          <w:rFonts w:ascii="Arial" w:hAnsi="Arial" w:cs="Arial"/>
        </w:rPr>
        <w:t>cleansing text by removing noise, irrelevant info, and special characters. Leverage regular expressions and NLP libraries for uniformity.</w:t>
      </w:r>
    </w:p>
    <w:p w14:paraId="47580EB6" w14:textId="7E5A0524"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Bias and Generalization:</w:t>
      </w:r>
    </w:p>
    <w:p w14:paraId="62D198C8" w14:textId="77777777"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Model Complexity and Performance:</w:t>
      </w:r>
    </w:p>
    <w:p w14:paraId="65D08BFB" w14:textId="6BFAAB08"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 xml:space="preserve">Complex </w:t>
      </w:r>
      <w:r w:rsidR="00DA3E58" w:rsidRPr="00FF09DF">
        <w:rPr>
          <w:rFonts w:ascii="Arial" w:hAnsi="Arial" w:cs="Arial"/>
        </w:rPr>
        <w:t>deep-learning</w:t>
      </w:r>
      <w:r w:rsidRPr="00FF09DF">
        <w:rPr>
          <w:rFonts w:ascii="Arial" w:hAnsi="Arial" w:cs="Arial"/>
        </w:rPr>
        <w:t xml:space="preserve"> sentiment models can be hard to interpret and computationally demanding. Generalization with limited data could suffer.</w:t>
      </w:r>
    </w:p>
    <w:p w14:paraId="078AE9DD" w14:textId="773CB4F4"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Solution: </w:t>
      </w:r>
      <w:r w:rsidRPr="00FF09DF">
        <w:rPr>
          <w:rFonts w:ascii="Arial" w:hAnsi="Arial" w:cs="Arial"/>
        </w:rPr>
        <w:t xml:space="preserve">Begin with simpler </w:t>
      </w:r>
      <w:proofErr w:type="gramStart"/>
      <w:r w:rsidRPr="00FF09DF">
        <w:rPr>
          <w:rFonts w:ascii="Arial" w:hAnsi="Arial" w:cs="Arial"/>
        </w:rPr>
        <w:t xml:space="preserve">models, </w:t>
      </w:r>
      <w:r w:rsidR="00DA3E58" w:rsidRPr="00FF09DF">
        <w:rPr>
          <w:rFonts w:ascii="Arial" w:hAnsi="Arial" w:cs="Arial"/>
        </w:rPr>
        <w:t>and</w:t>
      </w:r>
      <w:proofErr w:type="gramEnd"/>
      <w:r w:rsidR="00DA3E58" w:rsidRPr="00FF09DF">
        <w:rPr>
          <w:rFonts w:ascii="Arial" w:hAnsi="Arial" w:cs="Arial"/>
        </w:rPr>
        <w:t xml:space="preserve"> </w:t>
      </w:r>
      <w:r w:rsidRPr="00FF09DF">
        <w:rPr>
          <w:rFonts w:ascii="Arial" w:hAnsi="Arial" w:cs="Arial"/>
        </w:rPr>
        <w:t xml:space="preserve">escalate complexity if required. Feature importance analysis highlights influential words/features. Monitor performance, </w:t>
      </w:r>
      <w:r w:rsidR="00DA3E58" w:rsidRPr="00FF09DF">
        <w:rPr>
          <w:rFonts w:ascii="Arial" w:hAnsi="Arial" w:cs="Arial"/>
        </w:rPr>
        <w:t xml:space="preserve">and </w:t>
      </w:r>
      <w:r w:rsidRPr="00FF09DF">
        <w:rPr>
          <w:rFonts w:ascii="Arial" w:hAnsi="Arial" w:cs="Arial"/>
        </w:rPr>
        <w:t>fine-tune hyperparameters for optimal results.</w:t>
      </w:r>
    </w:p>
    <w:p w14:paraId="48A7823B" w14:textId="354DB6EE" w:rsidR="008E2EB2" w:rsidRPr="00FF09DF" w:rsidRDefault="008E2EB2" w:rsidP="00FF09DF">
      <w:pPr>
        <w:pStyle w:val="Heading1"/>
        <w:spacing w:line="360" w:lineRule="auto"/>
        <w:rPr>
          <w:rFonts w:ascii="Arial" w:hAnsi="Arial" w:cs="Arial"/>
          <w:szCs w:val="22"/>
        </w:rPr>
      </w:pPr>
      <w:r w:rsidRPr="00FF09DF">
        <w:rPr>
          <w:rFonts w:ascii="Arial" w:hAnsi="Arial" w:cs="Arial"/>
          <w:szCs w:val="22"/>
        </w:rPr>
        <w:t>resources</w:t>
      </w:r>
    </w:p>
    <w:p w14:paraId="76B94E71" w14:textId="3E3FDDDD"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Hardware Resources:</w:t>
      </w:r>
    </w:p>
    <w:p w14:paraId="7650921E" w14:textId="53D582E5" w:rsidR="0078576B" w:rsidRPr="00FF09DF" w:rsidRDefault="0078576B" w:rsidP="00FF09DF">
      <w:pPr>
        <w:pStyle w:val="Normal2"/>
        <w:spacing w:line="360" w:lineRule="auto"/>
        <w:rPr>
          <w:rFonts w:ascii="Arial" w:hAnsi="Arial" w:cs="Arial"/>
        </w:rPr>
      </w:pPr>
      <w:r w:rsidRPr="00FF09DF">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Software Resources:</w:t>
      </w:r>
    </w:p>
    <w:p w14:paraId="02ED062B" w14:textId="1818B333" w:rsidR="00724DF8" w:rsidRPr="00FF09DF" w:rsidRDefault="00724DF8" w:rsidP="00FF09DF">
      <w:pPr>
        <w:pStyle w:val="Normal2"/>
        <w:spacing w:line="360" w:lineRule="auto"/>
        <w:rPr>
          <w:rFonts w:ascii="Arial" w:hAnsi="Arial" w:cs="Arial"/>
        </w:rPr>
      </w:pPr>
      <w:r w:rsidRPr="00FF09DF">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FF09DF">
        <w:rPr>
          <w:rFonts w:ascii="Arial" w:hAnsi="Arial" w:cs="Arial"/>
        </w:rPr>
        <w:t>Praw</w:t>
      </w:r>
      <w:proofErr w:type="spellEnd"/>
      <w:r w:rsidRPr="00FF09DF">
        <w:rPr>
          <w:rFonts w:ascii="Arial" w:hAnsi="Arial" w:cs="Arial"/>
        </w:rPr>
        <w:t xml:space="preserve">, Google API Client, </w:t>
      </w:r>
      <w:proofErr w:type="spellStart"/>
      <w:r w:rsidRPr="00FF09DF">
        <w:rPr>
          <w:rFonts w:ascii="Arial" w:hAnsi="Arial" w:cs="Arial"/>
        </w:rPr>
        <w:t>BeautifulSoup</w:t>
      </w:r>
      <w:proofErr w:type="spellEnd"/>
      <w:r w:rsidRPr="00FF09DF">
        <w:rPr>
          <w:rFonts w:ascii="Arial" w:hAnsi="Arial" w:cs="Arial"/>
        </w:rPr>
        <w:t xml:space="preserve">, and Selenium gather data from platforms. Machine learning libraries (scikit-learn, TensorFlow, </w:t>
      </w:r>
      <w:proofErr w:type="spellStart"/>
      <w:r w:rsidRPr="00FF09DF">
        <w:rPr>
          <w:rFonts w:ascii="Arial" w:hAnsi="Arial" w:cs="Arial"/>
        </w:rPr>
        <w:t>PyTorch</w:t>
      </w:r>
      <w:proofErr w:type="spellEnd"/>
      <w:r w:rsidRPr="00FF09DF">
        <w:rPr>
          <w:rFonts w:ascii="Arial" w:hAnsi="Arial" w:cs="Arial"/>
        </w:rPr>
        <w:t xml:space="preserve">) aid model creation. NLP libraries (NLTK, </w:t>
      </w:r>
      <w:proofErr w:type="spellStart"/>
      <w:r w:rsidRPr="00FF09DF">
        <w:rPr>
          <w:rFonts w:ascii="Arial" w:hAnsi="Arial" w:cs="Arial"/>
        </w:rPr>
        <w:t>spaCy</w:t>
      </w:r>
      <w:proofErr w:type="spellEnd"/>
      <w:r w:rsidRPr="00FF09DF">
        <w:rPr>
          <w:rFonts w:ascii="Arial" w:hAnsi="Arial" w:cs="Arial"/>
        </w:rPr>
        <w:t>) assist text preprocessing and linguistic analysis. VADER and BERT</w:t>
      </w:r>
      <w:r w:rsidR="00C15E1B" w:rsidRPr="00FF09DF">
        <w:rPr>
          <w:rFonts w:ascii="Arial" w:hAnsi="Arial" w:cs="Arial"/>
        </w:rPr>
        <w:t xml:space="preserve"> </w:t>
      </w:r>
      <w:r w:rsidRPr="00FF09DF">
        <w:rPr>
          <w:rFonts w:ascii="Arial" w:hAnsi="Arial" w:cs="Arial"/>
        </w:rPr>
        <w:lastRenderedPageBreak/>
        <w:t>enable sentiment analysis. Data visualization tools (Matplotlib, Seaborn) show sentiment trends. Version control (GitHub) supports collaboration. IDE (</w:t>
      </w:r>
      <w:proofErr w:type="spellStart"/>
      <w:r w:rsidRPr="00FF09DF">
        <w:rPr>
          <w:rFonts w:ascii="Arial" w:hAnsi="Arial" w:cs="Arial"/>
        </w:rPr>
        <w:t>Jupyter</w:t>
      </w:r>
      <w:proofErr w:type="spellEnd"/>
      <w:r w:rsidRPr="00FF09DF">
        <w:rPr>
          <w:rFonts w:ascii="Arial" w:hAnsi="Arial" w:cs="Arial"/>
        </w:rPr>
        <w:t xml:space="preserve"> Notebook) facilitate</w:t>
      </w:r>
      <w:r w:rsidR="00C15E1B" w:rsidRPr="00FF09DF">
        <w:rPr>
          <w:rFonts w:ascii="Arial" w:hAnsi="Arial" w:cs="Arial"/>
        </w:rPr>
        <w:t>s</w:t>
      </w:r>
      <w:r w:rsidRPr="00FF09DF">
        <w:rPr>
          <w:rFonts w:ascii="Arial" w:hAnsi="Arial" w:cs="Arial"/>
        </w:rPr>
        <w:t xml:space="preserve"> code development.</w:t>
      </w:r>
    </w:p>
    <w:p w14:paraId="473A037D" w14:textId="1B72ADB1"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Library and Research Resources:</w:t>
      </w:r>
    </w:p>
    <w:p w14:paraId="1E303688" w14:textId="79F7D388" w:rsidR="00C15E1B" w:rsidRPr="00FF09DF" w:rsidRDefault="00C15E1B" w:rsidP="00FF09DF">
      <w:pPr>
        <w:pStyle w:val="Normal2"/>
        <w:spacing w:line="360" w:lineRule="auto"/>
        <w:rPr>
          <w:rFonts w:ascii="Arial" w:hAnsi="Arial" w:cs="Arial"/>
        </w:rPr>
      </w:pPr>
      <w:r w:rsidRPr="00FF09DF">
        <w:rPr>
          <w:rFonts w:ascii="Arial" w:hAnsi="Arial" w:cs="Arial"/>
        </w:rPr>
        <w:t xml:space="preserve">Regular access to academic journals, papers, and online resources is vital for staying current with sentiment analysis methods. Platforms like </w:t>
      </w:r>
      <w:proofErr w:type="spellStart"/>
      <w:r w:rsidRPr="00FF09DF">
        <w:rPr>
          <w:rFonts w:ascii="Arial" w:hAnsi="Arial" w:cs="Arial"/>
        </w:rPr>
        <w:t>arXiv</w:t>
      </w:r>
      <w:proofErr w:type="spellEnd"/>
      <w:r w:rsidRPr="00FF09DF">
        <w:rPr>
          <w:rFonts w:ascii="Arial" w:hAnsi="Arial" w:cs="Arial"/>
        </w:rPr>
        <w:t>, IEEE Xplore, and ResearchGate offer research materials. Medium, Kaggle, and Towards Data Science will be utilized for comprehensive resource exploration and method analysis, guiding project decisions in line with best practices and field innovation.</w:t>
      </w:r>
    </w:p>
    <w:p w14:paraId="7A1197EB" w14:textId="3CE15E19"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Data Resources:</w:t>
      </w:r>
    </w:p>
    <w:p w14:paraId="5C47D449" w14:textId="16069149" w:rsidR="00C15E1B" w:rsidRPr="00FF09DF" w:rsidRDefault="00C15E1B" w:rsidP="00FF09DF">
      <w:pPr>
        <w:pStyle w:val="Normal2"/>
        <w:spacing w:line="360" w:lineRule="auto"/>
        <w:rPr>
          <w:rFonts w:ascii="Arial" w:hAnsi="Arial" w:cs="Arial"/>
        </w:rPr>
      </w:pPr>
      <w:r w:rsidRPr="00FF09DF">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1F362C19" w14:textId="23FC4390"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Stakeholder Collaboration:</w:t>
      </w:r>
    </w:p>
    <w:p w14:paraId="412CDECE" w14:textId="630AA444" w:rsidR="00C15E1B" w:rsidRPr="00FF09DF" w:rsidRDefault="00C15E1B" w:rsidP="00FF09DF">
      <w:pPr>
        <w:pStyle w:val="Normal2"/>
        <w:spacing w:line="360" w:lineRule="auto"/>
        <w:rPr>
          <w:rFonts w:ascii="Arial" w:hAnsi="Arial" w:cs="Arial"/>
        </w:rPr>
      </w:pPr>
      <w:r w:rsidRPr="00FF09DF">
        <w:rPr>
          <w:rFonts w:ascii="Arial" w:hAnsi="Arial" w:cs="Arial"/>
        </w:rPr>
        <w:t>Partnering with stakeholders is essential to refine project outcomes. Collaboration with Apple Inc. could provide valuable insights, enhancing research implications. University of Westminster resources, including facilities and expertise, enrich project quality.</w:t>
      </w:r>
    </w:p>
    <w:p w14:paraId="72CFCFD1" w14:textId="22F8325A"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Project Timeline:</w:t>
      </w:r>
    </w:p>
    <w:p w14:paraId="3E904086" w14:textId="77A8AFBC" w:rsidR="00C15E1B" w:rsidRPr="00FF09DF" w:rsidRDefault="00C15E1B" w:rsidP="00FF09DF">
      <w:pPr>
        <w:pStyle w:val="Normal2"/>
        <w:spacing w:line="360" w:lineRule="auto"/>
        <w:rPr>
          <w:rFonts w:ascii="Arial" w:hAnsi="Arial" w:cs="Arial"/>
        </w:rPr>
      </w:pPr>
      <w:r w:rsidRPr="00FF09DF">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 (Appendix A).</w:t>
      </w:r>
    </w:p>
    <w:p w14:paraId="5013C4F5" w14:textId="77777777" w:rsidR="00AD1EF1" w:rsidRPr="00FF09DF" w:rsidRDefault="00AD1EF1" w:rsidP="00FF09DF">
      <w:pPr>
        <w:pStyle w:val="Normal2"/>
        <w:spacing w:line="360" w:lineRule="auto"/>
        <w:rPr>
          <w:rFonts w:ascii="Arial" w:hAnsi="Arial" w:cs="Arial"/>
        </w:rPr>
      </w:pPr>
    </w:p>
    <w:p w14:paraId="7F676362" w14:textId="77777777" w:rsidR="00AD1EF1" w:rsidRPr="00FF09DF" w:rsidRDefault="00AD1EF1" w:rsidP="00F3089C">
      <w:pPr>
        <w:pStyle w:val="Normal2"/>
        <w:spacing w:line="360" w:lineRule="auto"/>
        <w:ind w:firstLine="0"/>
        <w:rPr>
          <w:rFonts w:ascii="Arial" w:hAnsi="Arial" w:cs="Arial"/>
        </w:rPr>
      </w:pPr>
    </w:p>
    <w:p w14:paraId="490223CF" w14:textId="77777777" w:rsidR="00AD1EF1" w:rsidRPr="00FF09DF" w:rsidRDefault="00AD1EF1" w:rsidP="00FF09DF">
      <w:pPr>
        <w:pStyle w:val="Normal2"/>
        <w:spacing w:line="360" w:lineRule="auto"/>
        <w:rPr>
          <w:rFonts w:ascii="Arial" w:hAnsi="Arial" w:cs="Arial"/>
        </w:rPr>
      </w:pPr>
    </w:p>
    <w:p w14:paraId="02DE9550" w14:textId="77777777" w:rsidR="00AD1EF1" w:rsidRPr="00FF09DF" w:rsidRDefault="00AD1EF1" w:rsidP="00FF09DF">
      <w:pPr>
        <w:pStyle w:val="Normal2"/>
        <w:spacing w:line="360" w:lineRule="auto"/>
        <w:rPr>
          <w:rFonts w:ascii="Arial" w:hAnsi="Arial" w:cs="Arial"/>
        </w:rPr>
      </w:pPr>
    </w:p>
    <w:p w14:paraId="058A153E" w14:textId="77777777" w:rsidR="008A6514" w:rsidRDefault="008A6514" w:rsidP="00FF09DF">
      <w:pPr>
        <w:pStyle w:val="Normal2"/>
        <w:spacing w:line="360" w:lineRule="auto"/>
        <w:ind w:firstLine="0"/>
        <w:rPr>
          <w:rFonts w:ascii="Arial" w:hAnsi="Arial" w:cs="Arial"/>
        </w:rPr>
      </w:pPr>
    </w:p>
    <w:p w14:paraId="04CEC03E" w14:textId="77777777" w:rsidR="00F3089C" w:rsidRPr="00FF09DF" w:rsidRDefault="00F3089C" w:rsidP="00FF09DF">
      <w:pPr>
        <w:pStyle w:val="Normal2"/>
        <w:spacing w:line="360" w:lineRule="auto"/>
        <w:ind w:firstLine="0"/>
        <w:rPr>
          <w:rFonts w:ascii="Arial" w:hAnsi="Arial" w:cs="Arial"/>
        </w:rPr>
      </w:pPr>
    </w:p>
    <w:p w14:paraId="1FBBB4F4" w14:textId="41FD3251" w:rsidR="00A051DC" w:rsidRPr="00FF09DF" w:rsidRDefault="003D6A17" w:rsidP="00FF09DF">
      <w:pPr>
        <w:pStyle w:val="Heading1"/>
        <w:spacing w:line="360" w:lineRule="auto"/>
        <w:rPr>
          <w:rFonts w:ascii="Arial" w:hAnsi="Arial" w:cs="Arial"/>
          <w:szCs w:val="22"/>
        </w:rPr>
      </w:pPr>
      <w:r w:rsidRPr="00FF09DF">
        <w:rPr>
          <w:rFonts w:ascii="Arial" w:hAnsi="Arial" w:cs="Arial"/>
          <w:szCs w:val="22"/>
        </w:rPr>
        <w:lastRenderedPageBreak/>
        <w:t>references</w:t>
      </w:r>
    </w:p>
    <w:p w14:paraId="038F1B1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Chamekh, A., Mahfoudh, M. and Forestier, G. (2022) ‘Sentiment analysis based on deep learning in e-commerce’, </w:t>
      </w:r>
      <w:r w:rsidRPr="008A6514">
        <w:rPr>
          <w:rFonts w:ascii="Arial" w:hAnsi="Arial" w:cs="Arial"/>
          <w:i/>
          <w:iCs/>
          <w:snapToGrid/>
          <w:szCs w:val="22"/>
          <w:lang w:val="en-TR"/>
        </w:rPr>
        <w:t>Knowledge Science, Engineering and Management</w:t>
      </w:r>
      <w:r w:rsidRPr="008A6514">
        <w:rPr>
          <w:rFonts w:ascii="Arial" w:hAnsi="Arial" w:cs="Arial"/>
          <w:snapToGrid/>
          <w:szCs w:val="22"/>
          <w:lang w:val="en-TR"/>
        </w:rPr>
        <w:t xml:space="preserve">, pp. 498–507. doi:10.1007/978-3-031-10986-7_40. </w:t>
      </w:r>
    </w:p>
    <w:p w14:paraId="24102CA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Chen, J. </w:t>
      </w:r>
      <w:r w:rsidRPr="008A6514">
        <w:rPr>
          <w:rFonts w:ascii="Arial" w:hAnsi="Arial" w:cs="Arial"/>
          <w:i/>
          <w:iCs/>
          <w:snapToGrid/>
          <w:szCs w:val="22"/>
          <w:lang w:val="en-TR"/>
        </w:rPr>
        <w:t>et al.</w:t>
      </w:r>
      <w:r w:rsidRPr="008A6514">
        <w:rPr>
          <w:rFonts w:ascii="Arial" w:hAnsi="Arial" w:cs="Arial"/>
          <w:snapToGrid/>
          <w:szCs w:val="22"/>
          <w:lang w:val="en-TR"/>
        </w:rPr>
        <w:t xml:space="preserve"> (2022) ‘Learning user sentiment orientation in social networks for sentiment analysis’, </w:t>
      </w:r>
      <w:r w:rsidRPr="008A6514">
        <w:rPr>
          <w:rFonts w:ascii="Arial" w:hAnsi="Arial" w:cs="Arial"/>
          <w:i/>
          <w:iCs/>
          <w:snapToGrid/>
          <w:szCs w:val="22"/>
          <w:lang w:val="en-TR"/>
        </w:rPr>
        <w:t>Information Sciences</w:t>
      </w:r>
      <w:r w:rsidRPr="008A6514">
        <w:rPr>
          <w:rFonts w:ascii="Arial" w:hAnsi="Arial" w:cs="Arial"/>
          <w:snapToGrid/>
          <w:szCs w:val="22"/>
          <w:lang w:val="en-TR"/>
        </w:rPr>
        <w:t xml:space="preserve">, 616, pp. 526–538. doi:10.1016/j.ins.2022.10.135. </w:t>
      </w:r>
    </w:p>
    <w:p w14:paraId="1B8F06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Das, S. and Kolya, A.K. (2017) ‘Sense GST: Text mining &amp; sentiment analysis of GST tweets by naive Bayes algorithm’, </w:t>
      </w:r>
      <w:r w:rsidRPr="008A6514">
        <w:rPr>
          <w:rFonts w:ascii="Arial" w:hAnsi="Arial" w:cs="Arial"/>
          <w:i/>
          <w:iCs/>
          <w:snapToGrid/>
          <w:szCs w:val="22"/>
          <w:lang w:val="en-TR"/>
        </w:rPr>
        <w:t>2017 Third International Conference on Research in Computational Intelligence and Communication Networks (ICRCICN)</w:t>
      </w:r>
      <w:r w:rsidRPr="008A6514">
        <w:rPr>
          <w:rFonts w:ascii="Arial" w:hAnsi="Arial" w:cs="Arial"/>
          <w:snapToGrid/>
          <w:szCs w:val="22"/>
          <w:lang w:val="en-TR"/>
        </w:rPr>
        <w:t xml:space="preserve"> [Preprint]. doi:10.1109/icrcicn.2017.8234513. </w:t>
      </w:r>
    </w:p>
    <w:p w14:paraId="5904960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Drus, Z. and Khalid, H. (2019) ‘Sentiment Analysis in social media and its application: Systematic Literature Review’, </w:t>
      </w:r>
      <w:r w:rsidRPr="008A6514">
        <w:rPr>
          <w:rFonts w:ascii="Arial" w:hAnsi="Arial" w:cs="Arial"/>
          <w:i/>
          <w:iCs/>
          <w:snapToGrid/>
          <w:szCs w:val="22"/>
          <w:lang w:val="en-TR"/>
        </w:rPr>
        <w:t>Procedia Computer Science</w:t>
      </w:r>
      <w:r w:rsidRPr="008A6514">
        <w:rPr>
          <w:rFonts w:ascii="Arial" w:hAnsi="Arial" w:cs="Arial"/>
          <w:snapToGrid/>
          <w:szCs w:val="22"/>
          <w:lang w:val="en-TR"/>
        </w:rPr>
        <w:t xml:space="preserve">, 161, pp. 707–714. doi:10.1016/j.procs.2019.11.174. </w:t>
      </w:r>
    </w:p>
    <w:p w14:paraId="1FFD57A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Gupta, R. and Chen, M. (2020) ‘Sentiment analysis for stock price prediction’, </w:t>
      </w:r>
      <w:r w:rsidRPr="008A6514">
        <w:rPr>
          <w:rFonts w:ascii="Arial" w:hAnsi="Arial" w:cs="Arial"/>
          <w:i/>
          <w:iCs/>
          <w:snapToGrid/>
          <w:szCs w:val="22"/>
          <w:lang w:val="en-TR"/>
        </w:rPr>
        <w:t>2020 IEEE Conference on Multimedia Information Processing and Retrieval (MIPR)</w:t>
      </w:r>
      <w:r w:rsidRPr="008A6514">
        <w:rPr>
          <w:rFonts w:ascii="Arial" w:hAnsi="Arial" w:cs="Arial"/>
          <w:snapToGrid/>
          <w:szCs w:val="22"/>
          <w:lang w:val="en-TR"/>
        </w:rPr>
        <w:t xml:space="preserve"> [Preprint]. doi:10.1109/mipr49039.2020.00051. </w:t>
      </w:r>
    </w:p>
    <w:p w14:paraId="5519515A"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Indrayuni, E. and Nurhadi, A. (2020) ‘Optimizing genetic algorithms for sentiment analysis of Apple product reviews using SVM’, </w:t>
      </w:r>
      <w:r w:rsidRPr="008A6514">
        <w:rPr>
          <w:rFonts w:ascii="Arial" w:hAnsi="Arial" w:cs="Arial"/>
          <w:i/>
          <w:iCs/>
          <w:snapToGrid/>
          <w:szCs w:val="22"/>
          <w:lang w:val="en-TR"/>
        </w:rPr>
        <w:t>SinkrOn</w:t>
      </w:r>
      <w:r w:rsidRPr="008A6514">
        <w:rPr>
          <w:rFonts w:ascii="Arial" w:hAnsi="Arial" w:cs="Arial"/>
          <w:snapToGrid/>
          <w:szCs w:val="22"/>
          <w:lang w:val="en-TR"/>
        </w:rPr>
        <w:t xml:space="preserve">, 4(2), p. 172. doi:10.33395/sinkron.v4i2.10549. </w:t>
      </w:r>
    </w:p>
    <w:p w14:paraId="4752CA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Kaur, D. (2017) </w:t>
      </w:r>
      <w:r w:rsidRPr="008A6514">
        <w:rPr>
          <w:rFonts w:ascii="Arial" w:hAnsi="Arial" w:cs="Arial"/>
          <w:i/>
          <w:iCs/>
          <w:snapToGrid/>
          <w:szCs w:val="22"/>
          <w:lang w:val="en-TR"/>
        </w:rPr>
        <w:t>Sentimental Analysis on Apple Tweets with Machine Learning Technique</w:t>
      </w:r>
      <w:r w:rsidRPr="008A6514">
        <w:rPr>
          <w:rFonts w:ascii="Arial" w:hAnsi="Arial" w:cs="Arial"/>
          <w:snapToGrid/>
          <w:szCs w:val="22"/>
          <w:lang w:val="en-TR"/>
        </w:rPr>
        <w:t xml:space="preserve">, </w:t>
      </w:r>
      <w:r w:rsidRPr="008A6514">
        <w:rPr>
          <w:rFonts w:ascii="Arial" w:hAnsi="Arial" w:cs="Arial"/>
          <w:i/>
          <w:iCs/>
          <w:snapToGrid/>
          <w:szCs w:val="22"/>
          <w:lang w:val="en-TR"/>
        </w:rPr>
        <w:t>ResearchGate</w:t>
      </w:r>
      <w:r w:rsidRPr="008A6514">
        <w:rPr>
          <w:rFonts w:ascii="Arial" w:hAnsi="Arial" w:cs="Arial"/>
          <w:snapToGrid/>
          <w:szCs w:val="22"/>
          <w:lang w:val="en-TR"/>
        </w:rPr>
        <w:t xml:space="preserve">. Available at: https://www.researchgate.net/publication/353072253_Sentimental_Analysis_on_Apple_Tweets_with_Machine_Learning_Technique (Accessed: 31 August 2023). </w:t>
      </w:r>
    </w:p>
    <w:p w14:paraId="4E3B03E5"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Philander, K. and Zhong, Y. (2016) ‘Twitter sentiment analysis: Capturing sentiment from integrated resort tweets’, </w:t>
      </w:r>
      <w:r w:rsidRPr="008A6514">
        <w:rPr>
          <w:rFonts w:ascii="Arial" w:hAnsi="Arial" w:cs="Arial"/>
          <w:i/>
          <w:iCs/>
          <w:snapToGrid/>
          <w:szCs w:val="22"/>
          <w:lang w:val="en-TR"/>
        </w:rPr>
        <w:t>International Journal of Hospitality Management</w:t>
      </w:r>
      <w:r w:rsidRPr="008A6514">
        <w:rPr>
          <w:rFonts w:ascii="Arial" w:hAnsi="Arial" w:cs="Arial"/>
          <w:snapToGrid/>
          <w:szCs w:val="22"/>
          <w:lang w:val="en-TR"/>
        </w:rPr>
        <w:t xml:space="preserve">, 55, pp. 16–24. doi:10.1016/j.ijhm.2016.02.001. </w:t>
      </w:r>
    </w:p>
    <w:p w14:paraId="491157D6"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Saif, H., He, Y. and Alani, H. (2012) ‘Semantic sentiment analysis of Twitter’, </w:t>
      </w:r>
      <w:r w:rsidRPr="008A6514">
        <w:rPr>
          <w:rFonts w:ascii="Arial" w:hAnsi="Arial" w:cs="Arial"/>
          <w:i/>
          <w:iCs/>
          <w:snapToGrid/>
          <w:szCs w:val="22"/>
          <w:lang w:val="en-TR"/>
        </w:rPr>
        <w:t>The Semantic Web – ISWC 2012</w:t>
      </w:r>
      <w:r w:rsidRPr="008A6514">
        <w:rPr>
          <w:rFonts w:ascii="Arial" w:hAnsi="Arial" w:cs="Arial"/>
          <w:snapToGrid/>
          <w:szCs w:val="22"/>
          <w:lang w:val="en-TR"/>
        </w:rPr>
        <w:t xml:space="preserve">, pp. 508–524. doi:10.1007/978-3-642-35176-1_32. </w:t>
      </w:r>
    </w:p>
    <w:p w14:paraId="396378F2"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Singh, N.K., Tomar, D.S. and Sangaiah, A.K. (2018) ‘Sentiment analysis: A review and Comparative Analysis Over Social Media’, </w:t>
      </w:r>
      <w:r w:rsidRPr="008A6514">
        <w:rPr>
          <w:rFonts w:ascii="Arial" w:hAnsi="Arial" w:cs="Arial"/>
          <w:i/>
          <w:iCs/>
          <w:snapToGrid/>
          <w:szCs w:val="22"/>
          <w:lang w:val="en-TR"/>
        </w:rPr>
        <w:t>Journal of Ambient Intelligence and Humanized Computing</w:t>
      </w:r>
      <w:r w:rsidRPr="008A6514">
        <w:rPr>
          <w:rFonts w:ascii="Arial" w:hAnsi="Arial" w:cs="Arial"/>
          <w:snapToGrid/>
          <w:szCs w:val="22"/>
          <w:lang w:val="en-TR"/>
        </w:rPr>
        <w:t xml:space="preserve">, 11(1), pp. 97–117. doi:10.1007/s12652-018-0862-8. </w:t>
      </w:r>
    </w:p>
    <w:p w14:paraId="3823AB57"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Smailović, J., Grčar, M. and Žnidaršič, M. (no date) </w:t>
      </w:r>
      <w:r w:rsidRPr="008A6514">
        <w:rPr>
          <w:rFonts w:ascii="Arial" w:hAnsi="Arial" w:cs="Arial"/>
          <w:i/>
          <w:iCs/>
          <w:snapToGrid/>
          <w:szCs w:val="22"/>
          <w:lang w:val="en-TR"/>
        </w:rPr>
        <w:t>Sentiment analysis on tweets in a financial domain</w:t>
      </w:r>
      <w:r w:rsidRPr="008A6514">
        <w:rPr>
          <w:rFonts w:ascii="Arial" w:hAnsi="Arial" w:cs="Arial"/>
          <w:snapToGrid/>
          <w:szCs w:val="22"/>
          <w:lang w:val="en-TR"/>
        </w:rPr>
        <w:t xml:space="preserve">. Available at: https://citeseerx.ist.psu.edu/document?repid=rep1&amp;type=pdf&amp;doi=ba53a72840a5e9dd5787235007a873984d3a4f3d (Accessed: 31 August 2023). </w:t>
      </w:r>
    </w:p>
    <w:p w14:paraId="181F986D" w14:textId="1D5DA7D8" w:rsidR="00302015" w:rsidRPr="00FF09DF"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Yue, L. </w:t>
      </w:r>
      <w:r w:rsidRPr="008A6514">
        <w:rPr>
          <w:rFonts w:ascii="Arial" w:hAnsi="Arial" w:cs="Arial"/>
          <w:i/>
          <w:iCs/>
          <w:snapToGrid/>
          <w:szCs w:val="22"/>
          <w:lang w:val="en-TR"/>
        </w:rPr>
        <w:t>et al.</w:t>
      </w:r>
      <w:r w:rsidRPr="008A6514">
        <w:rPr>
          <w:rFonts w:ascii="Arial" w:hAnsi="Arial" w:cs="Arial"/>
          <w:snapToGrid/>
          <w:szCs w:val="22"/>
          <w:lang w:val="en-TR"/>
        </w:rPr>
        <w:t xml:space="preserve"> (2018) ‘A survey of sentiment analysis in social media’, </w:t>
      </w:r>
      <w:r w:rsidRPr="008A6514">
        <w:rPr>
          <w:rFonts w:ascii="Arial" w:hAnsi="Arial" w:cs="Arial"/>
          <w:i/>
          <w:iCs/>
          <w:snapToGrid/>
          <w:szCs w:val="22"/>
          <w:lang w:val="en-TR"/>
        </w:rPr>
        <w:t>Knowledge and Information Systems</w:t>
      </w:r>
      <w:r w:rsidRPr="008A6514">
        <w:rPr>
          <w:rFonts w:ascii="Arial" w:hAnsi="Arial" w:cs="Arial"/>
          <w:snapToGrid/>
          <w:szCs w:val="22"/>
          <w:lang w:val="en-TR"/>
        </w:rPr>
        <w:t xml:space="preserve">, 60(2), pp. 617–663. doi:10.1007/s10115-018-1236-4. </w:t>
      </w:r>
    </w:p>
    <w:p w14:paraId="39CF5621" w14:textId="3570F49E" w:rsidR="002A239C" w:rsidRPr="00FF09DF" w:rsidRDefault="002A239C" w:rsidP="00FF09DF">
      <w:pPr>
        <w:pStyle w:val="Heading1"/>
        <w:spacing w:line="360" w:lineRule="auto"/>
        <w:rPr>
          <w:rFonts w:ascii="Arial" w:hAnsi="Arial" w:cs="Arial"/>
          <w:szCs w:val="22"/>
        </w:rPr>
      </w:pPr>
      <w:r w:rsidRPr="00FF09DF">
        <w:rPr>
          <w:rFonts w:ascii="Arial" w:hAnsi="Arial" w:cs="Arial"/>
          <w:szCs w:val="22"/>
        </w:rPr>
        <w:t>Appendices</w:t>
      </w:r>
    </w:p>
    <w:p w14:paraId="695C75C3" w14:textId="30D36B7D" w:rsidR="00331717" w:rsidRPr="00FF09DF" w:rsidRDefault="002A239C" w:rsidP="00FF09DF">
      <w:pPr>
        <w:pStyle w:val="Heading2"/>
        <w:spacing w:line="360" w:lineRule="auto"/>
        <w:rPr>
          <w:rFonts w:ascii="Arial" w:hAnsi="Arial" w:cs="Arial"/>
          <w:szCs w:val="22"/>
          <w:lang w:val="tr-TR"/>
        </w:rPr>
      </w:pPr>
      <w:r w:rsidRPr="00FF09DF">
        <w:rPr>
          <w:rFonts w:ascii="Arial" w:hAnsi="Arial" w:cs="Arial"/>
          <w:szCs w:val="22"/>
          <w:lang w:val="tr-TR"/>
        </w:rPr>
        <w:t>Appendix A – Project Schedule</w:t>
      </w:r>
    </w:p>
    <w:p w14:paraId="516EA7BA" w14:textId="60FC58CA" w:rsidR="004010BA" w:rsidRPr="00FF09DF" w:rsidRDefault="00042157" w:rsidP="00FF09DF">
      <w:pPr>
        <w:pStyle w:val="ReferenceList"/>
        <w:spacing w:line="360" w:lineRule="auto"/>
        <w:rPr>
          <w:rStyle w:val="Hyperlink"/>
          <w:rFonts w:ascii="Arial" w:hAnsi="Arial" w:cs="Arial"/>
          <w:szCs w:val="22"/>
        </w:rPr>
      </w:pPr>
      <w:r w:rsidRPr="00FF09DF">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2"/>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FF09DF" w:rsidSect="00B70956">
      <w:headerReference w:type="default" r:id="rId13"/>
      <w:footerReference w:type="even" r:id="rId14"/>
      <w:footerReference w:type="default" r:id="rId15"/>
      <w:headerReference w:type="first" r:id="rId16"/>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388D3" w14:textId="77777777" w:rsidR="005D41AA" w:rsidRDefault="005D41AA">
      <w:r>
        <w:separator/>
      </w:r>
    </w:p>
  </w:endnote>
  <w:endnote w:type="continuationSeparator" w:id="0">
    <w:p w14:paraId="110C7E50" w14:textId="77777777" w:rsidR="005D41AA" w:rsidRDefault="005D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7581" w14:textId="77777777" w:rsidR="005D41AA" w:rsidRDefault="005D41AA">
      <w:r>
        <w:separator/>
      </w:r>
    </w:p>
  </w:footnote>
  <w:footnote w:type="continuationSeparator" w:id="0">
    <w:p w14:paraId="62246030" w14:textId="77777777" w:rsidR="005D41AA" w:rsidRDefault="005D4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4"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5"/>
  </w:num>
  <w:num w:numId="2" w16cid:durableId="803884946">
    <w:abstractNumId w:val="11"/>
  </w:num>
  <w:num w:numId="3" w16cid:durableId="456333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3"/>
  </w:num>
  <w:num w:numId="5" w16cid:durableId="1805540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4"/>
  </w:num>
  <w:num w:numId="17" w16cid:durableId="660692993">
    <w:abstractNumId w:val="10"/>
  </w:num>
  <w:num w:numId="18" w16cid:durableId="4083355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2A2F"/>
    <w:rsid w:val="000B58D1"/>
    <w:rsid w:val="000B605A"/>
    <w:rsid w:val="000D6F83"/>
    <w:rsid w:val="000F5256"/>
    <w:rsid w:val="00100031"/>
    <w:rsid w:val="001117C0"/>
    <w:rsid w:val="00117D14"/>
    <w:rsid w:val="001200C6"/>
    <w:rsid w:val="00132710"/>
    <w:rsid w:val="00134D57"/>
    <w:rsid w:val="00136236"/>
    <w:rsid w:val="00137D78"/>
    <w:rsid w:val="00142FE9"/>
    <w:rsid w:val="00152CB2"/>
    <w:rsid w:val="00152DE8"/>
    <w:rsid w:val="00183848"/>
    <w:rsid w:val="0019154E"/>
    <w:rsid w:val="00196679"/>
    <w:rsid w:val="001A1852"/>
    <w:rsid w:val="001A1F37"/>
    <w:rsid w:val="001A7AED"/>
    <w:rsid w:val="001B1AC5"/>
    <w:rsid w:val="001B77A0"/>
    <w:rsid w:val="001C25C1"/>
    <w:rsid w:val="001D1450"/>
    <w:rsid w:val="001D1914"/>
    <w:rsid w:val="001D61DD"/>
    <w:rsid w:val="001E0CFB"/>
    <w:rsid w:val="001E408A"/>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015"/>
    <w:rsid w:val="00302ED9"/>
    <w:rsid w:val="00303248"/>
    <w:rsid w:val="003106A7"/>
    <w:rsid w:val="00321F83"/>
    <w:rsid w:val="0032595F"/>
    <w:rsid w:val="00331717"/>
    <w:rsid w:val="0036218E"/>
    <w:rsid w:val="0036423B"/>
    <w:rsid w:val="003642CD"/>
    <w:rsid w:val="00364CDD"/>
    <w:rsid w:val="00366470"/>
    <w:rsid w:val="00371CFC"/>
    <w:rsid w:val="00376FDA"/>
    <w:rsid w:val="00376FF0"/>
    <w:rsid w:val="00382BD0"/>
    <w:rsid w:val="003A1E5A"/>
    <w:rsid w:val="003A33BC"/>
    <w:rsid w:val="003A5E98"/>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2533"/>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6EE3"/>
    <w:rsid w:val="005A734D"/>
    <w:rsid w:val="005A7A03"/>
    <w:rsid w:val="005B0EB0"/>
    <w:rsid w:val="005B14C8"/>
    <w:rsid w:val="005B6ED7"/>
    <w:rsid w:val="005C07FF"/>
    <w:rsid w:val="005D41AA"/>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B3C89"/>
    <w:rsid w:val="006C090F"/>
    <w:rsid w:val="006C282B"/>
    <w:rsid w:val="006C4034"/>
    <w:rsid w:val="006D7F2B"/>
    <w:rsid w:val="006E4F6A"/>
    <w:rsid w:val="006F37F5"/>
    <w:rsid w:val="00701B52"/>
    <w:rsid w:val="007063ED"/>
    <w:rsid w:val="0071220E"/>
    <w:rsid w:val="00724DF8"/>
    <w:rsid w:val="00725331"/>
    <w:rsid w:val="007435AD"/>
    <w:rsid w:val="007534CF"/>
    <w:rsid w:val="00760804"/>
    <w:rsid w:val="007616BE"/>
    <w:rsid w:val="007657B9"/>
    <w:rsid w:val="0077322D"/>
    <w:rsid w:val="007734F8"/>
    <w:rsid w:val="00776F6E"/>
    <w:rsid w:val="0078576B"/>
    <w:rsid w:val="00787004"/>
    <w:rsid w:val="00787D28"/>
    <w:rsid w:val="00795469"/>
    <w:rsid w:val="007976C8"/>
    <w:rsid w:val="007A01A2"/>
    <w:rsid w:val="007A70F1"/>
    <w:rsid w:val="007A7823"/>
    <w:rsid w:val="007B4144"/>
    <w:rsid w:val="007B4962"/>
    <w:rsid w:val="007C573B"/>
    <w:rsid w:val="007D7563"/>
    <w:rsid w:val="007E4058"/>
    <w:rsid w:val="007F2812"/>
    <w:rsid w:val="007F5639"/>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A6514"/>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22163"/>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1DD4"/>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1CED"/>
    <w:rsid w:val="00A951D6"/>
    <w:rsid w:val="00A97875"/>
    <w:rsid w:val="00AB40AF"/>
    <w:rsid w:val="00AB5DEE"/>
    <w:rsid w:val="00AC2642"/>
    <w:rsid w:val="00AD0C3D"/>
    <w:rsid w:val="00AD1EF1"/>
    <w:rsid w:val="00AD6A8F"/>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33BD"/>
    <w:rsid w:val="00BC3252"/>
    <w:rsid w:val="00BC3C22"/>
    <w:rsid w:val="00BC590D"/>
    <w:rsid w:val="00BD0644"/>
    <w:rsid w:val="00BD49DB"/>
    <w:rsid w:val="00BD553E"/>
    <w:rsid w:val="00BD6AB3"/>
    <w:rsid w:val="00BE08D1"/>
    <w:rsid w:val="00C062AC"/>
    <w:rsid w:val="00C15E1B"/>
    <w:rsid w:val="00C21EA3"/>
    <w:rsid w:val="00C254A1"/>
    <w:rsid w:val="00C37773"/>
    <w:rsid w:val="00C406EB"/>
    <w:rsid w:val="00C4743A"/>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583C"/>
    <w:rsid w:val="00D761EA"/>
    <w:rsid w:val="00D805C3"/>
    <w:rsid w:val="00D845CE"/>
    <w:rsid w:val="00D86DD7"/>
    <w:rsid w:val="00D874C4"/>
    <w:rsid w:val="00D879C4"/>
    <w:rsid w:val="00DA0B43"/>
    <w:rsid w:val="00DA3DAA"/>
    <w:rsid w:val="00DA3E58"/>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37DD"/>
    <w:rsid w:val="00ED3DEF"/>
    <w:rsid w:val="00EE5F81"/>
    <w:rsid w:val="00EF6A74"/>
    <w:rsid w:val="00F11E53"/>
    <w:rsid w:val="00F163AB"/>
    <w:rsid w:val="00F1759F"/>
    <w:rsid w:val="00F17CF8"/>
    <w:rsid w:val="00F27019"/>
    <w:rsid w:val="00F3089C"/>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09D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 w:type="paragraph" w:styleId="ListParagraph">
    <w:name w:val="List Paragraph"/>
    <w:basedOn w:val="Normal"/>
    <w:uiPriority w:val="34"/>
    <w:qFormat/>
    <w:rsid w:val="0032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1961036870">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2.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28A6C-919B-4102-B941-A6B4DB7A35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1</TotalTime>
  <Pages>8</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13747</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Guray</cp:lastModifiedBy>
  <cp:revision>2</cp:revision>
  <cp:lastPrinted>2011-02-09T21:42:00Z</cp:lastPrinted>
  <dcterms:created xsi:type="dcterms:W3CDTF">2023-11-03T09:33:00Z</dcterms:created>
  <dcterms:modified xsi:type="dcterms:W3CDTF">2023-11-03T09:33:00Z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